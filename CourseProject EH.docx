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DB84" w14:textId="6CA1B5CA" w:rsidR="00E81978" w:rsidRPr="000170A1" w:rsidRDefault="00000000">
      <w:pPr>
        <w:pStyle w:val="Title"/>
      </w:pPr>
      <w:sdt>
        <w:sdtPr>
          <w:alias w:val="Title:"/>
          <w:tag w:val="Title:"/>
          <w:id w:val="726351117"/>
          <w:placeholder>
            <w:docPart w:val="D0CBFAA2F9F24685BA82B0FA5FF283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170A1" w:rsidRPr="000170A1">
            <w:t xml:space="preserve">Impact of </w:t>
          </w:r>
          <w:r w:rsidR="000170A1">
            <w:t>Black &amp; Hispanic/Latinx ethnicities on the Technology Field in 2020</w:t>
          </w:r>
        </w:sdtContent>
      </w:sdt>
    </w:p>
    <w:p w14:paraId="0FEF3AD6" w14:textId="5A483645" w:rsidR="00B823AA" w:rsidRPr="000170A1" w:rsidRDefault="000170A1" w:rsidP="00B823AA">
      <w:pPr>
        <w:pStyle w:val="Title2"/>
        <w:rPr>
          <w:lang w:val="es-US"/>
        </w:rPr>
      </w:pPr>
      <w:r w:rsidRPr="000170A1">
        <w:rPr>
          <w:lang w:val="es-US"/>
        </w:rPr>
        <w:t>Edras H &amp; Fatoumata B.</w:t>
      </w:r>
    </w:p>
    <w:p w14:paraId="67B0DC16" w14:textId="0549413D" w:rsidR="00E81978" w:rsidRDefault="000170A1" w:rsidP="00B823AA">
      <w:pPr>
        <w:pStyle w:val="Title2"/>
      </w:pPr>
      <w:r>
        <w:t>CUNY New York City College Of Technology</w:t>
      </w:r>
    </w:p>
    <w:sdt>
      <w:sdtPr>
        <w:alias w:val="Author Note:"/>
        <w:tag w:val="Author Note:"/>
        <w:id w:val="266668659"/>
        <w:placeholder>
          <w:docPart w:val="3F347333A3934A2BBB48211D249E740D"/>
        </w:placeholder>
        <w:temporary/>
        <w:showingPlcHdr/>
        <w15:appearance w15:val="hidden"/>
      </w:sdtPr>
      <w:sdtContent>
        <w:p w14:paraId="06F8289D"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60E0E1BF01D8477188D5B79023C472CE"/>
        </w:placeholder>
        <w:temporary/>
        <w:showingPlcHdr/>
        <w15:appearance w15:val="hidden"/>
        <w:text/>
      </w:sdtPr>
      <w:sdtContent>
        <w:p w14:paraId="793AC2BC"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23A22F1FD88B4D2B83964233AA94BD36"/>
        </w:placeholder>
        <w:temporary/>
        <w:showingPlcHdr/>
        <w15:appearance w15:val="hidden"/>
      </w:sdtPr>
      <w:sdtContent>
        <w:p w14:paraId="5E4D8CDF" w14:textId="77777777" w:rsidR="00E81978" w:rsidRDefault="005D3A03">
          <w:pPr>
            <w:pStyle w:val="SectionTitle"/>
          </w:pPr>
          <w:r>
            <w:t>Abstract</w:t>
          </w:r>
        </w:p>
      </w:sdtContent>
    </w:sdt>
    <w:p w14:paraId="39CB78A2" w14:textId="10FEBD0D" w:rsidR="00EE5E22" w:rsidRPr="00EC5724" w:rsidRDefault="00EE5E22" w:rsidP="00EE5E22">
      <w:pPr>
        <w:rPr>
          <w:rFonts w:ascii="Times New Roman" w:hAnsi="Times New Roman" w:cs="Times New Roman"/>
        </w:rPr>
      </w:pPr>
      <w:r>
        <w:rPr>
          <w:rFonts w:ascii="Times New Roman" w:hAnsi="Times New Roman" w:cs="Times New Roman"/>
        </w:rPr>
        <w:t xml:space="preserve">Data Warehouse can be defined to understand data better to analyze a business performance. Data miming on the other hand, focuses on discovering data, extracting data, and finding patterns. </w:t>
      </w:r>
      <w:r w:rsidR="00CD4792">
        <w:rPr>
          <w:rFonts w:ascii="Times New Roman" w:hAnsi="Times New Roman" w:cs="Times New Roman"/>
        </w:rPr>
        <w:t>Moreover,</w:t>
      </w:r>
      <w:r>
        <w:rPr>
          <w:rFonts w:ascii="Times New Roman" w:hAnsi="Times New Roman" w:cs="Times New Roman"/>
        </w:rPr>
        <w:t xml:space="preserve"> business intelligence is the data analysis to address a problem or solution in a company. Nowadays, many companies are using these three concepts to improve their products, services and meets their goals. Many companies are interested in having a diverse culture in their work environment. Some companies might hire people from different ethnicities while others may not. It’s no wonder that some races succeed in some fields than other </w:t>
      </w:r>
      <w:r w:rsidR="006A7B8F">
        <w:rPr>
          <w:rFonts w:ascii="Times New Roman" w:hAnsi="Times New Roman" w:cs="Times New Roman"/>
        </w:rPr>
        <w:t>races,</w:t>
      </w:r>
      <w:r>
        <w:rPr>
          <w:rFonts w:ascii="Times New Roman" w:hAnsi="Times New Roman" w:cs="Times New Roman"/>
        </w:rPr>
        <w:t xml:space="preserve"> but this problem has been carrying on throughout the years. The technology is a very broad field that can offer many career opportunities and it’s believed that more positions will be available in the next few </w:t>
      </w:r>
      <w:r w:rsidR="006A7B8F">
        <w:rPr>
          <w:rFonts w:ascii="Times New Roman" w:hAnsi="Times New Roman" w:cs="Times New Roman"/>
        </w:rPr>
        <w:t>years</w:t>
      </w:r>
      <w:r>
        <w:rPr>
          <w:rFonts w:ascii="Times New Roman" w:hAnsi="Times New Roman" w:cs="Times New Roman"/>
        </w:rPr>
        <w:t xml:space="preserve">. However, the Black and Hispanic community are being left behind in the technology field. Therefore, Data Warehouse, Data Mining and business will be used to interpret and conclude if there the Black and Hispanic community are interested in the technology field. </w:t>
      </w:r>
    </w:p>
    <w:p w14:paraId="1C2A30A4" w14:textId="6917391E" w:rsidR="00E81978" w:rsidRDefault="005D3A03" w:rsidP="00EE5E22">
      <w:r>
        <w:rPr>
          <w:rStyle w:val="Emphasis"/>
        </w:rPr>
        <w:t>Keywords</w:t>
      </w:r>
      <w:r>
        <w:t xml:space="preserve">:  </w:t>
      </w:r>
      <w:r w:rsidR="00CD4792">
        <w:t>Hispanic, Technology</w:t>
      </w:r>
    </w:p>
    <w:p w14:paraId="14235535" w14:textId="2B3E431D" w:rsidR="00E81978" w:rsidRDefault="00000000" w:rsidP="00EE5E22">
      <w:pPr>
        <w:pStyle w:val="SectionTitle"/>
      </w:pPr>
      <w:sdt>
        <w:sdtPr>
          <w:alias w:val="Section title:"/>
          <w:tag w:val="Section title:"/>
          <w:id w:val="984196707"/>
          <w:placeholder>
            <w:docPart w:val="E5E2833845D34979BE98ABCF8DCD107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170A1">
            <w:t>Impact of Black &amp; Hispanic/Latinx ethnicities on the Technology Field in 2020</w:t>
          </w:r>
        </w:sdtContent>
      </w:sdt>
    </w:p>
    <w:p w14:paraId="2A888EDF" w14:textId="1FEA50CD" w:rsidR="00E81978" w:rsidRDefault="002A312C">
      <w:pPr>
        <w:pStyle w:val="Heading1"/>
      </w:pPr>
      <w:r>
        <w:t>Introduction</w:t>
      </w:r>
    </w:p>
    <w:p w14:paraId="53DDD8D4" w14:textId="7115AB85" w:rsidR="00E81978" w:rsidRDefault="006A7B8F" w:rsidP="006A7B8F">
      <w:pPr>
        <w:ind w:firstLine="0"/>
      </w:pPr>
      <w:r>
        <w:tab/>
        <w:t>To find out the impact of Black and Hispanic</w:t>
      </w:r>
      <w:r w:rsidR="000933C7">
        <w:t xml:space="preserve"> in technology field, a data warehouse with stage area and data marts was decided for analyzing of the data.</w:t>
      </w:r>
    </w:p>
    <w:p w14:paraId="00D4125D" w14:textId="12A61F8B" w:rsidR="00E81978" w:rsidRPr="00C31D30" w:rsidRDefault="002A312C" w:rsidP="00C31D30">
      <w:pPr>
        <w:pStyle w:val="Heading2"/>
      </w:pPr>
      <w:r>
        <w:t>Data Warehouse Architecture and Design</w:t>
      </w:r>
      <w:r w:rsidR="005D3A03" w:rsidRPr="00D85B68">
        <w:rPr>
          <w:rStyle w:val="FootnoteReference"/>
        </w:rPr>
        <w:t>1</w:t>
      </w:r>
    </w:p>
    <w:p w14:paraId="62D128FD" w14:textId="1A63D5E3" w:rsidR="00E81978" w:rsidRDefault="000933C7">
      <w:pPr>
        <w:pStyle w:val="NoSpacing"/>
      </w:pPr>
      <w:r>
        <w:rPr>
          <w:noProof/>
        </w:rPr>
        <w:drawing>
          <wp:inline distT="0" distB="0" distL="0" distR="0" wp14:anchorId="03113199" wp14:editId="312C00C6">
            <wp:extent cx="5943600" cy="33216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p>
    <w:p w14:paraId="0D1E5C63" w14:textId="0AC32EFC" w:rsidR="00355DCA" w:rsidRPr="00C31D30" w:rsidRDefault="002A312C" w:rsidP="00C31D30">
      <w:pPr>
        <w:pStyle w:val="Heading3"/>
      </w:pPr>
      <w:r>
        <w:t>SSIS Design</w:t>
      </w:r>
      <w:r w:rsidR="00355DCA" w:rsidRPr="00C31D30">
        <w:t>.</w:t>
      </w:r>
    </w:p>
    <w:p w14:paraId="6E32AE37" w14:textId="0999605C" w:rsidR="000933C7" w:rsidRDefault="000933C7" w:rsidP="00CD4792">
      <w:pPr>
        <w:pStyle w:val="ListParagraph"/>
        <w:numPr>
          <w:ilvl w:val="0"/>
          <w:numId w:val="16"/>
        </w:numPr>
      </w:pPr>
      <w:r w:rsidRPr="00B10730">
        <w:rPr>
          <w:b/>
          <w:bCs/>
        </w:rPr>
        <w:t>Creating the database in MS SQL Server 2019:</w:t>
      </w:r>
      <w:r w:rsidR="00CD4792" w:rsidRPr="00B10730">
        <w:rPr>
          <w:b/>
          <w:bCs/>
        </w:rPr>
        <w:t xml:space="preserve"> The name of the Database is named</w:t>
      </w:r>
      <w:r w:rsidR="00CD4792">
        <w:t xml:space="preserve"> Men&amp;WomanTechDW</w:t>
      </w:r>
    </w:p>
    <w:p w14:paraId="5E381F68" w14:textId="3BDFB625" w:rsidR="00CD4792" w:rsidRDefault="00CD4792" w:rsidP="00CD4792">
      <w:r>
        <w:rPr>
          <w:noProof/>
        </w:rPr>
        <w:lastRenderedPageBreak/>
        <w:drawing>
          <wp:inline distT="0" distB="0" distL="0" distR="0" wp14:anchorId="105B6C48" wp14:editId="465ADDC2">
            <wp:extent cx="3962743" cy="21490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962743" cy="2149026"/>
                    </a:xfrm>
                    <a:prstGeom prst="rect">
                      <a:avLst/>
                    </a:prstGeom>
                  </pic:spPr>
                </pic:pic>
              </a:graphicData>
            </a:graphic>
          </wp:inline>
        </w:drawing>
      </w:r>
    </w:p>
    <w:p w14:paraId="3E92701E" w14:textId="77D877E2" w:rsidR="00CD4792" w:rsidRPr="00B10730" w:rsidRDefault="000933C7" w:rsidP="007C597A">
      <w:pPr>
        <w:pStyle w:val="ListParagraph"/>
        <w:numPr>
          <w:ilvl w:val="0"/>
          <w:numId w:val="16"/>
        </w:numPr>
        <w:rPr>
          <w:b/>
          <w:bCs/>
        </w:rPr>
      </w:pPr>
      <w:r w:rsidRPr="00B10730">
        <w:rPr>
          <w:b/>
          <w:bCs/>
        </w:rPr>
        <w:t>Importing the raw data to the Stage Tables</w:t>
      </w:r>
      <w:r w:rsidR="007C597A" w:rsidRPr="00B10730">
        <w:rPr>
          <w:b/>
          <w:bCs/>
        </w:rPr>
        <w:t xml:space="preserve"> created</w:t>
      </w:r>
    </w:p>
    <w:p w14:paraId="467C22AB" w14:textId="4A206CCA" w:rsidR="00B10730" w:rsidRDefault="00B10730" w:rsidP="00B10730">
      <w:pPr>
        <w:pStyle w:val="ListParagraph"/>
        <w:ind w:left="1080"/>
      </w:pPr>
      <w:r>
        <w:t>First table loaded is Stage_Dept_GenderRace</w:t>
      </w:r>
    </w:p>
    <w:p w14:paraId="33D345C6" w14:textId="58FA6B1B" w:rsidR="007C597A" w:rsidRDefault="007C597A" w:rsidP="007C597A">
      <w:pPr>
        <w:pStyle w:val="ListParagraph"/>
        <w:ind w:left="1080"/>
      </w:pPr>
      <w:r>
        <w:rPr>
          <w:noProof/>
        </w:rPr>
        <w:drawing>
          <wp:inline distT="0" distB="0" distL="0" distR="0" wp14:anchorId="18119092" wp14:editId="4B922879">
            <wp:extent cx="5943600" cy="2101850"/>
            <wp:effectExtent l="0" t="0" r="0" b="0"/>
            <wp:docPr id="4" name="Picture 4"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01850"/>
                    </a:xfrm>
                    <a:prstGeom prst="rect">
                      <a:avLst/>
                    </a:prstGeom>
                  </pic:spPr>
                </pic:pic>
              </a:graphicData>
            </a:graphic>
          </wp:inline>
        </w:drawing>
      </w:r>
    </w:p>
    <w:p w14:paraId="19EBCFF7" w14:textId="65B2BB2C" w:rsidR="00B10730" w:rsidRDefault="00B10730" w:rsidP="007C597A">
      <w:pPr>
        <w:pStyle w:val="ListParagraph"/>
        <w:ind w:left="1080"/>
      </w:pPr>
      <w:r>
        <w:t>Second table where RawData is imported is Stage_Dept_Gender</w:t>
      </w:r>
    </w:p>
    <w:p w14:paraId="14C383BE" w14:textId="7997CFB2" w:rsidR="00B10730" w:rsidRDefault="00B10730" w:rsidP="007C597A">
      <w:pPr>
        <w:pStyle w:val="ListParagraph"/>
        <w:ind w:left="1080"/>
      </w:pPr>
      <w:r>
        <w:rPr>
          <w:noProof/>
        </w:rPr>
        <w:drawing>
          <wp:inline distT="0" distB="0" distL="0" distR="0" wp14:anchorId="1475F637" wp14:editId="6C399F0E">
            <wp:extent cx="5943600" cy="2266315"/>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66315"/>
                    </a:xfrm>
                    <a:prstGeom prst="rect">
                      <a:avLst/>
                    </a:prstGeom>
                  </pic:spPr>
                </pic:pic>
              </a:graphicData>
            </a:graphic>
          </wp:inline>
        </w:drawing>
      </w:r>
    </w:p>
    <w:p w14:paraId="5007EA5B" w14:textId="5CBB13B8" w:rsidR="00B10730" w:rsidRDefault="00B10730" w:rsidP="007C597A">
      <w:pPr>
        <w:pStyle w:val="ListParagraph"/>
        <w:ind w:left="1080"/>
      </w:pPr>
      <w:r>
        <w:lastRenderedPageBreak/>
        <w:t>Third table is Stage_YearGender</w:t>
      </w:r>
    </w:p>
    <w:p w14:paraId="0FF05663" w14:textId="25EE3F83" w:rsidR="00B10730" w:rsidRDefault="00B10730" w:rsidP="007C597A">
      <w:pPr>
        <w:pStyle w:val="ListParagraph"/>
        <w:ind w:left="1080"/>
      </w:pPr>
      <w:r>
        <w:rPr>
          <w:noProof/>
        </w:rPr>
        <w:drawing>
          <wp:inline distT="0" distB="0" distL="0" distR="0" wp14:anchorId="40074853" wp14:editId="5219D3D4">
            <wp:extent cx="5943600" cy="2226945"/>
            <wp:effectExtent l="0" t="0" r="0" b="1905"/>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inline>
        </w:drawing>
      </w:r>
    </w:p>
    <w:p w14:paraId="66CB2262" w14:textId="77777777" w:rsidR="00CD4792" w:rsidRDefault="00CD4792"/>
    <w:p w14:paraId="181FF6A1" w14:textId="4B2526C2" w:rsidR="000933C7" w:rsidRPr="00B10730" w:rsidRDefault="000933C7" w:rsidP="00B10730">
      <w:pPr>
        <w:pStyle w:val="ListParagraph"/>
        <w:numPr>
          <w:ilvl w:val="0"/>
          <w:numId w:val="16"/>
        </w:numPr>
        <w:rPr>
          <w:b/>
          <w:bCs/>
        </w:rPr>
      </w:pPr>
      <w:r w:rsidRPr="00B10730">
        <w:rPr>
          <w:b/>
          <w:bCs/>
        </w:rPr>
        <w:t>Creating Dim</w:t>
      </w:r>
      <w:r w:rsidR="003D444F">
        <w:rPr>
          <w:b/>
          <w:bCs/>
        </w:rPr>
        <w:t>ensional</w:t>
      </w:r>
      <w:r w:rsidRPr="00B10730">
        <w:rPr>
          <w:b/>
          <w:bCs/>
        </w:rPr>
        <w:t xml:space="preserve"> Tables</w:t>
      </w:r>
    </w:p>
    <w:p w14:paraId="625B7734" w14:textId="7925C363" w:rsidR="003D444F" w:rsidRDefault="00B10730" w:rsidP="003D444F">
      <w:pPr>
        <w:pStyle w:val="ListParagraph"/>
        <w:ind w:left="1080"/>
      </w:pPr>
      <w:r>
        <w:t>Once Stage tables have been created and load it, we can proceed to identify what dimension and fact tables will be creat</w:t>
      </w:r>
      <w:r w:rsidR="003D444F">
        <w:t>ed. For this Database, three dimensional tables have been identified. DimEthnicity, DimDept, and Dim_Gender</w:t>
      </w:r>
    </w:p>
    <w:p w14:paraId="1D29718A" w14:textId="603F21C6" w:rsidR="003D444F" w:rsidRDefault="003D444F" w:rsidP="003D444F">
      <w:pPr>
        <w:pStyle w:val="ListParagraph"/>
        <w:ind w:left="1080"/>
      </w:pPr>
      <w:r>
        <w:rPr>
          <w:noProof/>
        </w:rPr>
        <w:drawing>
          <wp:inline distT="0" distB="0" distL="0" distR="0" wp14:anchorId="6D364B3E" wp14:editId="12E7751E">
            <wp:extent cx="5943600" cy="2519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19045"/>
                    </a:xfrm>
                    <a:prstGeom prst="rect">
                      <a:avLst/>
                    </a:prstGeom>
                  </pic:spPr>
                </pic:pic>
              </a:graphicData>
            </a:graphic>
          </wp:inline>
        </w:drawing>
      </w:r>
    </w:p>
    <w:p w14:paraId="175B3451" w14:textId="77777777" w:rsidR="003D444F" w:rsidRDefault="003D444F" w:rsidP="003D444F">
      <w:pPr>
        <w:pStyle w:val="ListParagraph"/>
        <w:ind w:left="1080"/>
      </w:pPr>
    </w:p>
    <w:p w14:paraId="61BA8C47" w14:textId="77777777" w:rsidR="00B10730" w:rsidRDefault="00B10730" w:rsidP="00B10730">
      <w:pPr>
        <w:pStyle w:val="ListParagraph"/>
        <w:ind w:left="1080"/>
      </w:pPr>
    </w:p>
    <w:p w14:paraId="135BA6D3" w14:textId="77777777" w:rsidR="00B620F5" w:rsidRDefault="00B620F5"/>
    <w:p w14:paraId="6ADD4CDE" w14:textId="03B25E7F" w:rsidR="000933C7" w:rsidRDefault="000933C7" w:rsidP="00F90AAB">
      <w:pPr>
        <w:pStyle w:val="ListParagraph"/>
        <w:numPr>
          <w:ilvl w:val="0"/>
          <w:numId w:val="16"/>
        </w:numPr>
        <w:rPr>
          <w:b/>
          <w:bCs/>
        </w:rPr>
      </w:pPr>
      <w:r w:rsidRPr="00F90AAB">
        <w:rPr>
          <w:b/>
          <w:bCs/>
        </w:rPr>
        <w:lastRenderedPageBreak/>
        <w:t>Importing Data from Stage Table to Dim</w:t>
      </w:r>
      <w:r w:rsidR="00B620F5" w:rsidRPr="00F90AAB">
        <w:rPr>
          <w:b/>
          <w:bCs/>
        </w:rPr>
        <w:t xml:space="preserve">ensional </w:t>
      </w:r>
      <w:r w:rsidRPr="00F90AAB">
        <w:rPr>
          <w:b/>
          <w:bCs/>
        </w:rPr>
        <w:t>Tables</w:t>
      </w:r>
    </w:p>
    <w:p w14:paraId="6CDFDA91" w14:textId="0BB91AD7" w:rsidR="00F90AAB" w:rsidRDefault="00E450F3" w:rsidP="00F90AAB">
      <w:pPr>
        <w:pStyle w:val="ListParagraph"/>
        <w:ind w:left="1080"/>
      </w:pPr>
      <w:r>
        <w:t>Data from StageDept_GenderRace was used to transfer to the three-dimensional tables because it has the necessary information to later create the Fact table.</w:t>
      </w:r>
    </w:p>
    <w:p w14:paraId="64B25956" w14:textId="60E9D968" w:rsidR="00E450F3" w:rsidRPr="00E450F3" w:rsidRDefault="00E450F3" w:rsidP="00F90AAB">
      <w:pPr>
        <w:pStyle w:val="ListParagraph"/>
        <w:ind w:left="1080"/>
        <w:rPr>
          <w:b/>
          <w:bCs/>
        </w:rPr>
      </w:pPr>
      <w:r w:rsidRPr="00E450F3">
        <w:rPr>
          <w:b/>
          <w:bCs/>
        </w:rPr>
        <w:t>Image 1(Dim</w:t>
      </w:r>
      <w:r>
        <w:rPr>
          <w:b/>
          <w:bCs/>
        </w:rPr>
        <w:t>Dept</w:t>
      </w:r>
      <w:r w:rsidRPr="00E450F3">
        <w:rPr>
          <w:b/>
          <w:bCs/>
        </w:rPr>
        <w:t>TABLE)</w:t>
      </w:r>
    </w:p>
    <w:p w14:paraId="5A4976F5" w14:textId="77777777" w:rsidR="00E450F3" w:rsidRDefault="00E450F3" w:rsidP="00F90AAB">
      <w:pPr>
        <w:pStyle w:val="ListParagraph"/>
        <w:ind w:left="1080"/>
      </w:pPr>
      <w:r>
        <w:rPr>
          <w:noProof/>
        </w:rPr>
        <w:drawing>
          <wp:inline distT="0" distB="0" distL="0" distR="0" wp14:anchorId="370A9B05" wp14:editId="2462CAD6">
            <wp:extent cx="5667585" cy="2634017"/>
            <wp:effectExtent l="0" t="0" r="9525"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46034" cy="2670476"/>
                    </a:xfrm>
                    <a:prstGeom prst="rect">
                      <a:avLst/>
                    </a:prstGeom>
                  </pic:spPr>
                </pic:pic>
              </a:graphicData>
            </a:graphic>
          </wp:inline>
        </w:drawing>
      </w:r>
    </w:p>
    <w:p w14:paraId="0598B542" w14:textId="77777777" w:rsidR="00E450F3" w:rsidRDefault="00E450F3" w:rsidP="00F90AAB">
      <w:pPr>
        <w:pStyle w:val="ListParagraph"/>
        <w:ind w:left="1080"/>
      </w:pPr>
    </w:p>
    <w:p w14:paraId="5601BD0A" w14:textId="77777777" w:rsidR="00E450F3" w:rsidRDefault="00E450F3" w:rsidP="00F90AAB">
      <w:pPr>
        <w:pStyle w:val="ListParagraph"/>
        <w:ind w:left="1080"/>
      </w:pPr>
    </w:p>
    <w:p w14:paraId="626C1965" w14:textId="77777777" w:rsidR="00E450F3" w:rsidRDefault="00E450F3" w:rsidP="00F90AAB">
      <w:pPr>
        <w:pStyle w:val="ListParagraph"/>
        <w:ind w:left="1080"/>
      </w:pPr>
    </w:p>
    <w:p w14:paraId="5C6C4D83" w14:textId="77777777" w:rsidR="00E450F3" w:rsidRDefault="00E450F3" w:rsidP="00F90AAB">
      <w:pPr>
        <w:pStyle w:val="ListParagraph"/>
        <w:ind w:left="1080"/>
      </w:pPr>
    </w:p>
    <w:p w14:paraId="40F9528A" w14:textId="77777777" w:rsidR="00E450F3" w:rsidRDefault="00E450F3" w:rsidP="00F90AAB">
      <w:pPr>
        <w:pStyle w:val="ListParagraph"/>
        <w:ind w:left="1080"/>
      </w:pPr>
    </w:p>
    <w:p w14:paraId="32374055" w14:textId="77777777" w:rsidR="00E450F3" w:rsidRDefault="00E450F3" w:rsidP="00F90AAB">
      <w:pPr>
        <w:pStyle w:val="ListParagraph"/>
        <w:ind w:left="1080"/>
      </w:pPr>
    </w:p>
    <w:p w14:paraId="332EB27F" w14:textId="77777777" w:rsidR="00E450F3" w:rsidRDefault="00E450F3" w:rsidP="00F90AAB">
      <w:pPr>
        <w:pStyle w:val="ListParagraph"/>
        <w:ind w:left="1080"/>
      </w:pPr>
    </w:p>
    <w:p w14:paraId="2757F1F8" w14:textId="77777777" w:rsidR="00E450F3" w:rsidRDefault="00E450F3" w:rsidP="00F90AAB">
      <w:pPr>
        <w:pStyle w:val="ListParagraph"/>
        <w:ind w:left="1080"/>
      </w:pPr>
    </w:p>
    <w:p w14:paraId="06FDE710" w14:textId="77777777" w:rsidR="00E450F3" w:rsidRDefault="00E450F3" w:rsidP="00F90AAB">
      <w:pPr>
        <w:pStyle w:val="ListParagraph"/>
        <w:ind w:left="1080"/>
      </w:pPr>
    </w:p>
    <w:p w14:paraId="7796D7E5" w14:textId="77777777" w:rsidR="00E450F3" w:rsidRDefault="00E450F3" w:rsidP="00F90AAB">
      <w:pPr>
        <w:pStyle w:val="ListParagraph"/>
        <w:ind w:left="1080"/>
      </w:pPr>
    </w:p>
    <w:p w14:paraId="03E383F6" w14:textId="77777777" w:rsidR="00E450F3" w:rsidRDefault="00E450F3" w:rsidP="00E450F3">
      <w:pPr>
        <w:ind w:firstLine="0"/>
      </w:pPr>
    </w:p>
    <w:p w14:paraId="48360585" w14:textId="785F87A4" w:rsidR="00E450F3" w:rsidRDefault="00E450F3" w:rsidP="00E450F3">
      <w:r>
        <w:lastRenderedPageBreak/>
        <w:t>Image 2 (DimEthnicity table)</w:t>
      </w:r>
    </w:p>
    <w:p w14:paraId="5A12AD1D" w14:textId="037D4FD0" w:rsidR="00E450F3" w:rsidRDefault="00E450F3" w:rsidP="00F90AAB">
      <w:pPr>
        <w:pStyle w:val="ListParagraph"/>
        <w:ind w:left="1080"/>
      </w:pPr>
      <w:r>
        <w:rPr>
          <w:noProof/>
        </w:rPr>
        <w:drawing>
          <wp:inline distT="0" distB="0" distL="0" distR="0" wp14:anchorId="6CD5EF5D" wp14:editId="5B53FD94">
            <wp:extent cx="5943600" cy="2463421"/>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74496" cy="2476226"/>
                    </a:xfrm>
                    <a:prstGeom prst="rect">
                      <a:avLst/>
                    </a:prstGeom>
                  </pic:spPr>
                </pic:pic>
              </a:graphicData>
            </a:graphic>
          </wp:inline>
        </w:drawing>
      </w:r>
    </w:p>
    <w:p w14:paraId="796B99AE" w14:textId="2FF38E1D" w:rsidR="00E450F3" w:rsidRDefault="00E450F3" w:rsidP="00F90AAB">
      <w:pPr>
        <w:pStyle w:val="ListParagraph"/>
        <w:ind w:left="1080"/>
      </w:pPr>
    </w:p>
    <w:p w14:paraId="2D9FC993" w14:textId="6BEC58C2" w:rsidR="00E450F3" w:rsidRDefault="00E450F3" w:rsidP="00F90AAB">
      <w:pPr>
        <w:pStyle w:val="ListParagraph"/>
        <w:ind w:left="1080"/>
      </w:pPr>
      <w:r>
        <w:t>Image 3 (DimGender table)</w:t>
      </w:r>
    </w:p>
    <w:p w14:paraId="676F0A5C" w14:textId="71163106" w:rsidR="00E450F3" w:rsidRDefault="00E450F3" w:rsidP="00F90AAB">
      <w:pPr>
        <w:pStyle w:val="ListParagraph"/>
        <w:ind w:left="1080"/>
      </w:pPr>
      <w:r>
        <w:rPr>
          <w:noProof/>
        </w:rPr>
        <w:drawing>
          <wp:inline distT="0" distB="0" distL="0" distR="0" wp14:anchorId="7B639D5A" wp14:editId="1C019351">
            <wp:extent cx="5943600" cy="230505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14:paraId="0C06D26F" w14:textId="77777777" w:rsidR="00E450F3" w:rsidRPr="00F90AAB" w:rsidRDefault="00E450F3" w:rsidP="00F90AAB">
      <w:pPr>
        <w:pStyle w:val="ListParagraph"/>
        <w:ind w:left="1080"/>
      </w:pPr>
    </w:p>
    <w:p w14:paraId="4536DF86" w14:textId="77777777" w:rsidR="00B620F5" w:rsidRDefault="00B620F5"/>
    <w:p w14:paraId="16742BB0" w14:textId="77777777" w:rsidR="00E450F3" w:rsidRDefault="00E450F3"/>
    <w:p w14:paraId="42FAD14E" w14:textId="77777777" w:rsidR="00E450F3" w:rsidRDefault="00E450F3"/>
    <w:p w14:paraId="480E5509" w14:textId="77777777" w:rsidR="00E450F3" w:rsidRDefault="00E450F3"/>
    <w:p w14:paraId="1B2CA61C" w14:textId="77777777" w:rsidR="00E450F3" w:rsidRDefault="00E450F3"/>
    <w:p w14:paraId="199B30B4" w14:textId="77777777" w:rsidR="00E450F3" w:rsidRDefault="00E450F3"/>
    <w:p w14:paraId="71589B1B" w14:textId="4CBD4C09" w:rsidR="000933C7" w:rsidRDefault="00EB5E41" w:rsidP="00E450F3">
      <w:pPr>
        <w:pStyle w:val="ListParagraph"/>
        <w:numPr>
          <w:ilvl w:val="0"/>
          <w:numId w:val="16"/>
        </w:numPr>
        <w:rPr>
          <w:b/>
          <w:bCs/>
        </w:rPr>
      </w:pPr>
      <w:r>
        <w:rPr>
          <w:b/>
          <w:bCs/>
        </w:rPr>
        <w:t>Confirm Dimensional tables have been populated</w:t>
      </w:r>
    </w:p>
    <w:p w14:paraId="151ADA33" w14:textId="1FBB3820" w:rsidR="00EB5E41" w:rsidRDefault="00EB5E41" w:rsidP="00EB5E41">
      <w:pPr>
        <w:pStyle w:val="ListParagraph"/>
        <w:ind w:left="1080"/>
      </w:pPr>
      <w:r>
        <w:t>It is important to check if the dimensional tables were populated to see if something is missing. We can check this by opening our database in MS SQL server.</w:t>
      </w:r>
    </w:p>
    <w:p w14:paraId="6C64DFDD" w14:textId="764A274F" w:rsidR="00EB5E41" w:rsidRPr="00EB5E41" w:rsidRDefault="00EB5E41" w:rsidP="00EB5E41">
      <w:pPr>
        <w:pStyle w:val="ListParagraph"/>
        <w:ind w:left="1080"/>
        <w:rPr>
          <w:b/>
          <w:bCs/>
        </w:rPr>
      </w:pPr>
      <w:r w:rsidRPr="00EB5E41">
        <w:rPr>
          <w:b/>
          <w:bCs/>
        </w:rPr>
        <w:t>Image1 (DimDept table)</w:t>
      </w:r>
    </w:p>
    <w:p w14:paraId="15D3044D" w14:textId="7811B29D" w:rsidR="00EB5E41" w:rsidRPr="00EB5E41" w:rsidRDefault="00EB5E41" w:rsidP="00EB5E41">
      <w:pPr>
        <w:pStyle w:val="ListParagraph"/>
        <w:ind w:left="1080"/>
      </w:pPr>
      <w:r>
        <w:rPr>
          <w:noProof/>
        </w:rPr>
        <w:drawing>
          <wp:inline distT="0" distB="0" distL="0" distR="0" wp14:anchorId="59FE2D7D" wp14:editId="6941998B">
            <wp:extent cx="5943600" cy="2420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943600" cy="2420620"/>
                    </a:xfrm>
                    <a:prstGeom prst="rect">
                      <a:avLst/>
                    </a:prstGeom>
                  </pic:spPr>
                </pic:pic>
              </a:graphicData>
            </a:graphic>
          </wp:inline>
        </w:drawing>
      </w:r>
    </w:p>
    <w:p w14:paraId="31C41139" w14:textId="526A4DDF" w:rsidR="00E450F3" w:rsidRDefault="00EB5E41" w:rsidP="00E450F3">
      <w:pPr>
        <w:pStyle w:val="ListParagraph"/>
        <w:ind w:left="1080"/>
      </w:pPr>
      <w:r>
        <w:t>On the image above, the table DimDept has been populated with its DeptKey, and corresponding department.</w:t>
      </w:r>
    </w:p>
    <w:p w14:paraId="533A38D4" w14:textId="40C4E0B4" w:rsidR="00EB5E41" w:rsidRDefault="00EB5E41" w:rsidP="00E450F3">
      <w:pPr>
        <w:pStyle w:val="ListParagraph"/>
        <w:ind w:left="1080"/>
        <w:rPr>
          <w:b/>
          <w:bCs/>
        </w:rPr>
      </w:pPr>
      <w:r w:rsidRPr="00EB5E41">
        <w:rPr>
          <w:b/>
          <w:bCs/>
        </w:rPr>
        <w:t>Image 2 (DimEthnicity)</w:t>
      </w:r>
    </w:p>
    <w:p w14:paraId="5BED3793" w14:textId="487E0E3A" w:rsidR="00EB5E41" w:rsidRDefault="00EB5E41" w:rsidP="00E450F3">
      <w:pPr>
        <w:pStyle w:val="ListParagraph"/>
        <w:ind w:left="1080"/>
        <w:rPr>
          <w:b/>
          <w:bCs/>
        </w:rPr>
      </w:pPr>
      <w:r>
        <w:rPr>
          <w:b/>
          <w:bCs/>
          <w:noProof/>
        </w:rPr>
        <w:drawing>
          <wp:inline distT="0" distB="0" distL="0" distR="0" wp14:anchorId="2EC07F84" wp14:editId="2FDA6431">
            <wp:extent cx="5943600" cy="25704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p>
    <w:p w14:paraId="26F49872" w14:textId="5A69C4F1" w:rsidR="00EB5E41" w:rsidRDefault="00EB5E41" w:rsidP="00E450F3">
      <w:pPr>
        <w:pStyle w:val="ListParagraph"/>
        <w:ind w:left="1080"/>
      </w:pPr>
      <w:r>
        <w:lastRenderedPageBreak/>
        <w:t>On the image above, table DimEthnicity has also been populated and has unique values.</w:t>
      </w:r>
    </w:p>
    <w:p w14:paraId="26B526D3" w14:textId="5D838D1B" w:rsidR="00EB5E41" w:rsidRDefault="00EB5E41" w:rsidP="00E450F3">
      <w:pPr>
        <w:pStyle w:val="ListParagraph"/>
        <w:ind w:left="1080"/>
      </w:pPr>
      <w:r>
        <w:t>Image 3 (DimGender)</w:t>
      </w:r>
    </w:p>
    <w:p w14:paraId="1AC93C3F" w14:textId="1BDD8E06" w:rsidR="00EB5E41" w:rsidRPr="00EB5E41" w:rsidRDefault="00EB5E41" w:rsidP="00E450F3">
      <w:pPr>
        <w:pStyle w:val="ListParagraph"/>
        <w:ind w:left="1080"/>
      </w:pPr>
      <w:r>
        <w:rPr>
          <w:noProof/>
        </w:rPr>
        <w:drawing>
          <wp:inline distT="0" distB="0" distL="0" distR="0" wp14:anchorId="1D9E44F0" wp14:editId="516FACF7">
            <wp:extent cx="5943600" cy="240665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14:paraId="10176588" w14:textId="4DA5955A" w:rsidR="000933C7" w:rsidRDefault="00EB5E41" w:rsidP="0096584E">
      <w:pPr>
        <w:pStyle w:val="ListParagraph"/>
        <w:numPr>
          <w:ilvl w:val="0"/>
          <w:numId w:val="16"/>
        </w:numPr>
        <w:rPr>
          <w:b/>
          <w:bCs/>
        </w:rPr>
      </w:pPr>
      <w:r w:rsidRPr="00EB5E41">
        <w:rPr>
          <w:b/>
          <w:bCs/>
        </w:rPr>
        <w:t>Creating the Fact table</w:t>
      </w:r>
    </w:p>
    <w:p w14:paraId="645F7223" w14:textId="27BD3AA8" w:rsidR="0096584E" w:rsidRDefault="0096584E" w:rsidP="0096584E">
      <w:pPr>
        <w:pStyle w:val="ListParagraph"/>
        <w:ind w:left="1080"/>
      </w:pPr>
      <w:r>
        <w:t>Once all Dimensional tables have been created and populated, the last step is to create a Fact table that will hold all measurements to do the report on Hispanic and Black ethnicity in Technology field.</w:t>
      </w:r>
    </w:p>
    <w:p w14:paraId="217FFC66" w14:textId="73BA31C0" w:rsidR="0096584E" w:rsidRDefault="007108B4" w:rsidP="0096584E">
      <w:pPr>
        <w:pStyle w:val="ListParagraph"/>
        <w:ind w:left="1080"/>
      </w:pPr>
      <w:r>
        <w:rPr>
          <w:noProof/>
        </w:rPr>
        <w:drawing>
          <wp:inline distT="0" distB="0" distL="0" distR="0" wp14:anchorId="0E119719" wp14:editId="7714CAEF">
            <wp:extent cx="5943600" cy="2214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14:paraId="4C569020" w14:textId="43C8AA12" w:rsidR="007108B4" w:rsidRDefault="007108B4" w:rsidP="007108B4">
      <w:pPr>
        <w:pStyle w:val="ListParagraph"/>
        <w:ind w:left="1080"/>
      </w:pPr>
      <w:r>
        <w:t>On the image above, a SQL task was performed to create the Fact table called Fact_Gender_Race</w:t>
      </w:r>
    </w:p>
    <w:p w14:paraId="0431508E" w14:textId="64C1B2DC" w:rsidR="007108B4" w:rsidRDefault="007108B4" w:rsidP="007108B4">
      <w:pPr>
        <w:pStyle w:val="ListParagraph"/>
        <w:ind w:left="1080"/>
      </w:pPr>
      <w:r>
        <w:rPr>
          <w:noProof/>
        </w:rPr>
        <w:lastRenderedPageBreak/>
        <w:drawing>
          <wp:inline distT="0" distB="0" distL="0" distR="0" wp14:anchorId="75F7A186" wp14:editId="20AFA459">
            <wp:extent cx="5943600" cy="2198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14:paraId="6DB9520D" w14:textId="305AFEA4" w:rsidR="007108B4" w:rsidRDefault="007108B4" w:rsidP="0096584E">
      <w:pPr>
        <w:pStyle w:val="ListParagraph"/>
        <w:ind w:left="1080"/>
      </w:pPr>
      <w:r>
        <w:t>Image above, a data flow task was used to transfer all data from Stage_Dept_GenderRcae to Fact_Gender_Race.</w:t>
      </w:r>
    </w:p>
    <w:p w14:paraId="2DE7AAA7" w14:textId="57A8464C" w:rsidR="007108B4" w:rsidRDefault="007108B4" w:rsidP="007108B4">
      <w:pPr>
        <w:pStyle w:val="ListParagraph"/>
        <w:numPr>
          <w:ilvl w:val="0"/>
          <w:numId w:val="16"/>
        </w:numPr>
        <w:rPr>
          <w:b/>
          <w:bCs/>
        </w:rPr>
      </w:pPr>
      <w:r w:rsidRPr="009649BF">
        <w:rPr>
          <w:b/>
          <w:bCs/>
        </w:rPr>
        <w:t xml:space="preserve">Creating a </w:t>
      </w:r>
      <w:r w:rsidR="009649BF" w:rsidRPr="009649BF">
        <w:rPr>
          <w:b/>
          <w:bCs/>
        </w:rPr>
        <w:t>Star Schema</w:t>
      </w:r>
    </w:p>
    <w:p w14:paraId="6D9DB33D" w14:textId="1AEABA3E" w:rsidR="009649BF" w:rsidRDefault="009649BF" w:rsidP="009649BF">
      <w:pPr>
        <w:pStyle w:val="ListParagraph"/>
        <w:ind w:left="1080"/>
        <w:rPr>
          <w:b/>
          <w:bCs/>
        </w:rPr>
      </w:pPr>
      <w:r>
        <w:rPr>
          <w:b/>
          <w:bCs/>
          <w:noProof/>
        </w:rPr>
        <w:drawing>
          <wp:inline distT="0" distB="0" distL="0" distR="0" wp14:anchorId="3302C1AD" wp14:editId="0882BF1F">
            <wp:extent cx="5943600" cy="3477895"/>
            <wp:effectExtent l="0" t="0" r="0" b="825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inline>
        </w:drawing>
      </w:r>
    </w:p>
    <w:p w14:paraId="39F795EB" w14:textId="1BAEBE7B" w:rsidR="009649BF" w:rsidRPr="009649BF" w:rsidRDefault="009649BF" w:rsidP="009649BF">
      <w:pPr>
        <w:pStyle w:val="ListParagraph"/>
        <w:ind w:left="1080"/>
      </w:pPr>
      <w:r>
        <w:t>This schema will be used later to analyze and  perform the report about the gap between Black/Hispanic and other races in the technology field.</w:t>
      </w:r>
    </w:p>
    <w:p w14:paraId="67926690" w14:textId="517735B0" w:rsidR="00355DCA" w:rsidRPr="00C31D30" w:rsidRDefault="002A312C" w:rsidP="00C31D30">
      <w:pPr>
        <w:pStyle w:val="Heading4"/>
      </w:pPr>
      <w:r>
        <w:lastRenderedPageBreak/>
        <w:t>SSAS Design</w:t>
      </w:r>
      <w:r w:rsidR="00355DCA" w:rsidRPr="00C31D30">
        <w:t>.</w:t>
      </w:r>
    </w:p>
    <w:p w14:paraId="76758CA2" w14:textId="77777777" w:rsidR="00E81978" w:rsidRDefault="00000000">
      <w:pPr>
        <w:rPr>
          <w:b/>
          <w:bCs/>
        </w:rPr>
      </w:pPr>
      <w:sdt>
        <w:sdtPr>
          <w:alias w:val="Paragraph text:"/>
          <w:tag w:val="Paragraph text:"/>
          <w:id w:val="-1987159626"/>
          <w:placeholder>
            <w:docPart w:val="937EA6BD8CB04128BD006395196CFE9B"/>
          </w:placeholder>
          <w:temporary/>
          <w:showingPlcHdr/>
          <w15:appearance w15:val="hidden"/>
          <w:text/>
        </w:sdt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844B9BB914E3467EBA287ADAE370C8CF"/>
          </w:placeholder>
          <w:temporary/>
          <w:showingPlcHdr/>
          <w15:appearance w15:val="hidden"/>
          <w:text/>
        </w:sdtPr>
        <w:sdtContent>
          <w:r w:rsidR="00BA45DB">
            <w:t>Last Name, Year</w:t>
          </w:r>
        </w:sdtContent>
      </w:sdt>
      <w:r w:rsidR="00BA45DB">
        <w:t>)</w:t>
      </w:r>
    </w:p>
    <w:p w14:paraId="16A11964" w14:textId="00D57B27" w:rsidR="00355DCA" w:rsidRDefault="002A312C" w:rsidP="00C31D30">
      <w:pPr>
        <w:pStyle w:val="Heading5"/>
      </w:pPr>
      <w:r>
        <w:t>Analysis</w:t>
      </w:r>
    </w:p>
    <w:p w14:paraId="18E22D62" w14:textId="74420B01" w:rsidR="002A312C" w:rsidRPr="002A312C" w:rsidRDefault="002A312C" w:rsidP="002A312C">
      <w:r>
        <w:t>Reports</w:t>
      </w:r>
    </w:p>
    <w:p w14:paraId="3D57D297" w14:textId="43A85233" w:rsidR="00E81978" w:rsidRDefault="00000000">
      <w:sdt>
        <w:sdtPr>
          <w:alias w:val="Paragraph text:"/>
          <w:tag w:val="Paragraph text:"/>
          <w:id w:val="1216239889"/>
          <w:placeholder>
            <w:docPart w:val="F83C8BA76B0F42DF8DC84F26B2E70DB5"/>
          </w:placeholder>
          <w:temporary/>
          <w:showingPlcHdr/>
          <w15:appearance w15:val="hidden"/>
          <w:text/>
        </w:sdt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88FBFE26AC594C8BB1B0A0C058140EB4"/>
          </w:placeholder>
          <w:temporary/>
          <w:showingPlcHdr/>
          <w15:appearance w15:val="hidden"/>
          <w:text/>
        </w:sdtPr>
        <w:sdtContent>
          <w:r w:rsidR="00BA45DB">
            <w:t>Last Name, Year</w:t>
          </w:r>
        </w:sdtContent>
      </w:sdt>
      <w:r w:rsidR="00BA45DB">
        <w:t>)</w:t>
      </w:r>
    </w:p>
    <w:p w14:paraId="15F3E461" w14:textId="67064476" w:rsidR="002A312C" w:rsidRPr="00C31D30" w:rsidRDefault="002A312C" w:rsidP="002A312C">
      <w:pPr>
        <w:pStyle w:val="Heading4"/>
      </w:pPr>
      <w:r>
        <w:t>SSRS</w:t>
      </w:r>
      <w:r w:rsidRPr="00C31D30">
        <w:t>.</w:t>
      </w:r>
    </w:p>
    <w:p w14:paraId="488D13A3" w14:textId="77777777" w:rsidR="002A312C" w:rsidRDefault="00000000" w:rsidP="002A312C">
      <w:pPr>
        <w:rPr>
          <w:b/>
          <w:bCs/>
        </w:rPr>
      </w:pPr>
      <w:sdt>
        <w:sdtPr>
          <w:alias w:val="Paragraph text:"/>
          <w:tag w:val="Paragraph text:"/>
          <w:id w:val="-454793679"/>
          <w:placeholder>
            <w:docPart w:val="BA8AFE68DAE540DC82EF7113372538A3"/>
          </w:placeholder>
          <w:temporary/>
          <w:showingPlcHdr/>
          <w15:appearance w15:val="hidden"/>
          <w:text/>
        </w:sdtPr>
        <w:sdtContent>
          <w:r w:rsidR="002A312C">
            <w:t>[When using headings, don’t skip levels.  If you need a heading 3, 4, or 5 with no text following it before the next heading, just add a period at the end of the heading and then start a new paragraph for the subheading and its text.]</w:t>
          </w:r>
        </w:sdtContent>
      </w:sdt>
      <w:r w:rsidR="002A312C">
        <w:t xml:space="preserve">  (</w:t>
      </w:r>
      <w:sdt>
        <w:sdtPr>
          <w:alias w:val="Last Name, Year:"/>
          <w:tag w:val="Last Name, Year:"/>
          <w:id w:val="-787578487"/>
          <w:placeholder>
            <w:docPart w:val="D9CC39F9666C4140AE723482BFFA3049"/>
          </w:placeholder>
          <w:temporary/>
          <w:showingPlcHdr/>
          <w15:appearance w15:val="hidden"/>
          <w:text/>
        </w:sdtPr>
        <w:sdtContent>
          <w:r w:rsidR="002A312C">
            <w:t>Last Name, Year</w:t>
          </w:r>
        </w:sdtContent>
      </w:sdt>
      <w:r w:rsidR="002A312C">
        <w:t>)</w:t>
      </w:r>
    </w:p>
    <w:p w14:paraId="6737291B" w14:textId="77777777" w:rsidR="002A312C" w:rsidRDefault="002A312C" w:rsidP="002A312C">
      <w:pPr>
        <w:pStyle w:val="Heading5"/>
      </w:pPr>
      <w:r>
        <w:t>Analysis</w:t>
      </w:r>
    </w:p>
    <w:p w14:paraId="4A30E94B" w14:textId="77777777" w:rsidR="002A312C" w:rsidRPr="002A312C" w:rsidRDefault="002A312C" w:rsidP="002A312C">
      <w:r>
        <w:t>Reports</w:t>
      </w:r>
    </w:p>
    <w:p w14:paraId="5172BF15" w14:textId="77777777" w:rsidR="002A312C" w:rsidRDefault="00000000" w:rsidP="002A312C">
      <w:sdt>
        <w:sdtPr>
          <w:alias w:val="Paragraph text:"/>
          <w:tag w:val="Paragraph text:"/>
          <w:id w:val="-1061245069"/>
          <w:placeholder>
            <w:docPart w:val="EF99FAB349B04309A02F1AA79549C9AA"/>
          </w:placeholder>
          <w:temporary/>
          <w:showingPlcHdr/>
          <w15:appearance w15:val="hidden"/>
          <w:text/>
        </w:sdtPr>
        <w:sdtContent>
          <w:r w:rsidR="002A312C">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w:t>
          </w:r>
          <w:r w:rsidR="002A312C">
            <w:lastRenderedPageBreak/>
            <w:t>shown at the end of this paragraph and the preceding paragraph.  To customize a citation, right-click it and then click Edit Citation.]</w:t>
          </w:r>
        </w:sdtContent>
      </w:sdt>
      <w:r w:rsidR="002A312C">
        <w:t xml:space="preserve">  (</w:t>
      </w:r>
      <w:sdt>
        <w:sdtPr>
          <w:alias w:val="Last Name, Year:"/>
          <w:tag w:val="Last Name, Year:"/>
          <w:id w:val="601237947"/>
          <w:placeholder>
            <w:docPart w:val="86A427A5F4F043708750EAF9057FC598"/>
          </w:placeholder>
          <w:temporary/>
          <w:showingPlcHdr/>
          <w15:appearance w15:val="hidden"/>
          <w:text/>
        </w:sdtPr>
        <w:sdtContent>
          <w:r w:rsidR="002A312C">
            <w:t>Last Name, Year</w:t>
          </w:r>
        </w:sdtContent>
      </w:sdt>
      <w:r w:rsidR="002A312C">
        <w:t>)</w:t>
      </w:r>
    </w:p>
    <w:p w14:paraId="2B664F30" w14:textId="77777777" w:rsidR="002A312C" w:rsidRDefault="002A312C"/>
    <w:p w14:paraId="1EA71E88" w14:textId="79C8CD51" w:rsidR="002A312C" w:rsidRDefault="002A312C">
      <w:r>
        <w:t>Conclusion</w:t>
      </w:r>
    </w:p>
    <w:p w14:paraId="27798FAB" w14:textId="11A4B84E" w:rsidR="002A312C" w:rsidRDefault="002A312C">
      <w:r>
        <w:t>What did you find</w:t>
      </w:r>
    </w:p>
    <w:p w14:paraId="773F5642" w14:textId="1C703485" w:rsidR="002A312C" w:rsidRDefault="002A312C">
      <w:r>
        <w:t>Suggestions for future project</w:t>
      </w:r>
    </w:p>
    <w:p w14:paraId="179B97B4" w14:textId="3E969BC9" w:rsidR="002A312C" w:rsidRDefault="002A312C">
      <w:r>
        <w:t>What is the you did not have time to analyze and suggest others for future research.</w:t>
      </w:r>
    </w:p>
    <w:p w14:paraId="00AFF7F9" w14:textId="77777777" w:rsidR="002A312C" w:rsidRDefault="002A312C"/>
    <w:sdt>
      <w:sdtPr>
        <w:rPr>
          <w:rFonts w:asciiTheme="minorHAnsi" w:eastAsiaTheme="minorEastAsia" w:hAnsiTheme="minorHAnsi" w:cstheme="minorBidi"/>
        </w:rPr>
        <w:id w:val="62297111"/>
        <w:docPartObj>
          <w:docPartGallery w:val="Bibliographies"/>
          <w:docPartUnique/>
        </w:docPartObj>
      </w:sdtPr>
      <w:sdtContent>
        <w:p w14:paraId="6D36CCB6" w14:textId="77777777" w:rsidR="00E81978" w:rsidRDefault="005D3A03">
          <w:pPr>
            <w:pStyle w:val="SectionTitle"/>
          </w:pPr>
          <w:r>
            <w:t>References</w:t>
          </w:r>
        </w:p>
        <w:p w14:paraId="6A58447F"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5748A902"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672FA911ED6D400B821E805E43F2F3A5"/>
        </w:placeholder>
        <w:temporary/>
        <w:showingPlcHdr/>
        <w15:appearance w15:val="hidden"/>
      </w:sdtPr>
      <w:sdtContent>
        <w:p w14:paraId="198888A5" w14:textId="77777777" w:rsidR="00E81978" w:rsidRDefault="005D3A03">
          <w:pPr>
            <w:pStyle w:val="SectionTitle"/>
          </w:pPr>
          <w:r>
            <w:t>Footnotes</w:t>
          </w:r>
        </w:p>
      </w:sdtContent>
    </w:sdt>
    <w:p w14:paraId="25EEF065" w14:textId="77777777" w:rsidR="00E81978" w:rsidRDefault="005D3A03">
      <w:r>
        <w:rPr>
          <w:rStyle w:val="FootnoteReference"/>
        </w:rPr>
        <w:t>1</w:t>
      </w:r>
      <w:sdt>
        <w:sdtPr>
          <w:alias w:val="Footnotes text:"/>
          <w:tag w:val="Footnotes text:"/>
          <w:id w:val="1069077422"/>
          <w:placeholder>
            <w:docPart w:val="2D9D6004BAF54DF99F2620D3FD8E007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5A890CFC" w14:textId="77777777" w:rsidR="00E81978" w:rsidRDefault="005D3A03">
      <w:pPr>
        <w:pStyle w:val="SectionTitle"/>
      </w:pPr>
      <w:r>
        <w:lastRenderedPageBreak/>
        <w:t>Tables</w:t>
      </w:r>
    </w:p>
    <w:p w14:paraId="56C40586" w14:textId="77777777" w:rsidR="00E81978" w:rsidRDefault="005D3A03">
      <w:pPr>
        <w:pStyle w:val="NoSpacing"/>
      </w:pPr>
      <w:r>
        <w:t>Table 1</w:t>
      </w:r>
    </w:p>
    <w:sdt>
      <w:sdtPr>
        <w:alias w:val="Table title:"/>
        <w:tag w:val="Table title:"/>
        <w:id w:val="1042324137"/>
        <w:placeholder>
          <w:docPart w:val="A318CF40E25C4BF3982130645CB0B3BA"/>
        </w:placeholder>
        <w:temporary/>
        <w:showingPlcHdr/>
        <w15:appearance w15:val="hidden"/>
        <w:text/>
      </w:sdtPr>
      <w:sdtContent>
        <w:p w14:paraId="3914C7B0"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04FD3D7B"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AB76EE9E196F4DBC8E434B7BE102BF22"/>
            </w:placeholder>
            <w:temporary/>
            <w:showingPlcHdr/>
            <w15:appearance w15:val="hidden"/>
          </w:sdtPr>
          <w:sdtContent>
            <w:tc>
              <w:tcPr>
                <w:tcW w:w="1872" w:type="dxa"/>
              </w:tcPr>
              <w:p w14:paraId="6D3D74E4" w14:textId="77777777" w:rsidR="00E6004D" w:rsidRPr="00BF4184" w:rsidRDefault="00E6004D" w:rsidP="00BF4184">
                <w:r w:rsidRPr="00BF4184">
                  <w:t>Column Head</w:t>
                </w:r>
              </w:p>
            </w:tc>
          </w:sdtContent>
        </w:sdt>
        <w:sdt>
          <w:sdtPr>
            <w:alias w:val="Column Head 2:"/>
            <w:tag w:val="Column Head 2:"/>
            <w:id w:val="-477000835"/>
            <w:placeholder>
              <w:docPart w:val="A59FE4A9E1D44DB89B0D39BC50F5C893"/>
            </w:placeholder>
            <w:temporary/>
            <w:showingPlcHdr/>
            <w15:appearance w15:val="hidden"/>
          </w:sdtPr>
          <w:sdtContent>
            <w:tc>
              <w:tcPr>
                <w:tcW w:w="1872" w:type="dxa"/>
              </w:tcPr>
              <w:p w14:paraId="69BA3361" w14:textId="77777777" w:rsidR="00E6004D" w:rsidRPr="00BF4184" w:rsidRDefault="00E6004D" w:rsidP="00BF4184">
                <w:r w:rsidRPr="00BF4184">
                  <w:t>Column Head</w:t>
                </w:r>
              </w:p>
            </w:tc>
          </w:sdtContent>
        </w:sdt>
        <w:sdt>
          <w:sdtPr>
            <w:alias w:val="Column Head 3:"/>
            <w:tag w:val="Column Head 3:"/>
            <w:id w:val="1425763633"/>
            <w:placeholder>
              <w:docPart w:val="6134E3162B9F4FD79D9C50CC624C8B4A"/>
            </w:placeholder>
            <w:temporary/>
            <w:showingPlcHdr/>
            <w15:appearance w15:val="hidden"/>
          </w:sdtPr>
          <w:sdtContent>
            <w:tc>
              <w:tcPr>
                <w:tcW w:w="1872" w:type="dxa"/>
              </w:tcPr>
              <w:p w14:paraId="27520773" w14:textId="77777777" w:rsidR="00E6004D" w:rsidRPr="00BF4184" w:rsidRDefault="00E6004D" w:rsidP="00BF4184">
                <w:r w:rsidRPr="00BF4184">
                  <w:t>Column Head</w:t>
                </w:r>
              </w:p>
            </w:tc>
          </w:sdtContent>
        </w:sdt>
        <w:sdt>
          <w:sdtPr>
            <w:alias w:val="Column Head 4:"/>
            <w:tag w:val="Column Head 4:"/>
            <w:id w:val="-1292590422"/>
            <w:placeholder>
              <w:docPart w:val="3BAF1F9BEA2B4B52B9846461A83EDDE9"/>
            </w:placeholder>
            <w:temporary/>
            <w:showingPlcHdr/>
            <w15:appearance w15:val="hidden"/>
          </w:sdtPr>
          <w:sdtContent>
            <w:tc>
              <w:tcPr>
                <w:tcW w:w="1872" w:type="dxa"/>
              </w:tcPr>
              <w:p w14:paraId="10F4A03F" w14:textId="77777777" w:rsidR="00E6004D" w:rsidRPr="00BF4184" w:rsidRDefault="00E6004D" w:rsidP="00BF4184">
                <w:r w:rsidRPr="00BF4184">
                  <w:t>Column Head</w:t>
                </w:r>
              </w:p>
            </w:tc>
          </w:sdtContent>
        </w:sdt>
        <w:sdt>
          <w:sdtPr>
            <w:alias w:val="Column Head 5:"/>
            <w:tag w:val="Column Head 5:"/>
            <w:id w:val="-531649396"/>
            <w:placeholder>
              <w:docPart w:val="C40051402E6D412E8CC11ABCA6AD28B3"/>
            </w:placeholder>
            <w:temporary/>
            <w:showingPlcHdr/>
            <w15:appearance w15:val="hidden"/>
          </w:sdtPr>
          <w:sdtContent>
            <w:tc>
              <w:tcPr>
                <w:tcW w:w="1872" w:type="dxa"/>
              </w:tcPr>
              <w:p w14:paraId="13B43FB8" w14:textId="77777777" w:rsidR="00E6004D" w:rsidRPr="00BF4184" w:rsidRDefault="00E6004D" w:rsidP="00BF4184">
                <w:r w:rsidRPr="00BF4184">
                  <w:t>Column Head</w:t>
                </w:r>
              </w:p>
            </w:tc>
          </w:sdtContent>
        </w:sdt>
      </w:tr>
      <w:tr w:rsidR="00E6004D" w:rsidRPr="00BF4184" w14:paraId="3CF7973D" w14:textId="77777777" w:rsidTr="00BF4184">
        <w:sdt>
          <w:sdtPr>
            <w:alias w:val="Row Head:"/>
            <w:tag w:val="Row Head:"/>
            <w:id w:val="-2069871036"/>
            <w:placeholder>
              <w:docPart w:val="CE9D1CA027914B50A4B4D57D1272636B"/>
            </w:placeholder>
            <w:temporary/>
            <w:showingPlcHdr/>
            <w15:appearance w15:val="hidden"/>
          </w:sdtPr>
          <w:sdtContent>
            <w:tc>
              <w:tcPr>
                <w:tcW w:w="1872" w:type="dxa"/>
              </w:tcPr>
              <w:p w14:paraId="022C3DAD" w14:textId="77777777" w:rsidR="00E6004D" w:rsidRPr="00BF4184" w:rsidRDefault="00E6004D" w:rsidP="00BF4184">
                <w:r w:rsidRPr="00BF4184">
                  <w:t>Row Head</w:t>
                </w:r>
              </w:p>
            </w:tc>
          </w:sdtContent>
        </w:sdt>
        <w:sdt>
          <w:sdtPr>
            <w:alias w:val="Table data:"/>
            <w:tag w:val="Table data:"/>
            <w:id w:val="-1626080037"/>
            <w:placeholder>
              <w:docPart w:val="2CBCC7552843428C8B4D884015BBAA49"/>
            </w:placeholder>
            <w:temporary/>
            <w:showingPlcHdr/>
            <w15:appearance w15:val="hidden"/>
          </w:sdtPr>
          <w:sdtContent>
            <w:tc>
              <w:tcPr>
                <w:tcW w:w="1872" w:type="dxa"/>
              </w:tcPr>
              <w:p w14:paraId="7646CCD8" w14:textId="77777777" w:rsidR="00E6004D" w:rsidRPr="00BF4184" w:rsidRDefault="00E6004D" w:rsidP="00BF4184">
                <w:r w:rsidRPr="00BF4184">
                  <w:t>123</w:t>
                </w:r>
              </w:p>
            </w:tc>
          </w:sdtContent>
        </w:sdt>
        <w:sdt>
          <w:sdtPr>
            <w:alias w:val="Table data:"/>
            <w:tag w:val="Table data:"/>
            <w:id w:val="1326245292"/>
            <w:placeholder>
              <w:docPart w:val="C1B38F09BFE7416B9482503496F49478"/>
            </w:placeholder>
            <w:temporary/>
            <w:showingPlcHdr/>
            <w15:appearance w15:val="hidden"/>
          </w:sdtPr>
          <w:sdtContent>
            <w:tc>
              <w:tcPr>
                <w:tcW w:w="1872" w:type="dxa"/>
              </w:tcPr>
              <w:p w14:paraId="152D60C0" w14:textId="77777777" w:rsidR="00E6004D" w:rsidRPr="00BF4184" w:rsidRDefault="00E6004D" w:rsidP="00BF4184">
                <w:r w:rsidRPr="00BF4184">
                  <w:t>123</w:t>
                </w:r>
              </w:p>
            </w:tc>
          </w:sdtContent>
        </w:sdt>
        <w:sdt>
          <w:sdtPr>
            <w:alias w:val="Table data:"/>
            <w:tag w:val="Table data:"/>
            <w:id w:val="1701724"/>
            <w:placeholder>
              <w:docPart w:val="2ADDC6CD5C7D4B21A0F5CAC71DF2F8CA"/>
            </w:placeholder>
            <w:temporary/>
            <w:showingPlcHdr/>
            <w15:appearance w15:val="hidden"/>
          </w:sdtPr>
          <w:sdtContent>
            <w:tc>
              <w:tcPr>
                <w:tcW w:w="1872" w:type="dxa"/>
              </w:tcPr>
              <w:p w14:paraId="08E56DE9" w14:textId="77777777" w:rsidR="00E6004D" w:rsidRPr="00BF4184" w:rsidRDefault="00E6004D" w:rsidP="00BF4184">
                <w:r w:rsidRPr="00BF4184">
                  <w:t>123</w:t>
                </w:r>
              </w:p>
            </w:tc>
          </w:sdtContent>
        </w:sdt>
        <w:sdt>
          <w:sdtPr>
            <w:alias w:val="Table data:"/>
            <w:tag w:val="Table data:"/>
            <w:id w:val="1607620690"/>
            <w:placeholder>
              <w:docPart w:val="A6178EE94EDA4659BE9DB6219A944D87"/>
            </w:placeholder>
            <w:temporary/>
            <w:showingPlcHdr/>
            <w15:appearance w15:val="hidden"/>
          </w:sdtPr>
          <w:sdtContent>
            <w:tc>
              <w:tcPr>
                <w:tcW w:w="1872" w:type="dxa"/>
              </w:tcPr>
              <w:p w14:paraId="64B6340C" w14:textId="77777777" w:rsidR="00E6004D" w:rsidRPr="00BF4184" w:rsidRDefault="00E6004D" w:rsidP="00BF4184">
                <w:r w:rsidRPr="00BF4184">
                  <w:t>123</w:t>
                </w:r>
              </w:p>
            </w:tc>
          </w:sdtContent>
        </w:sdt>
      </w:tr>
      <w:tr w:rsidR="00E6004D" w:rsidRPr="00BF4184" w14:paraId="713A6F87" w14:textId="77777777" w:rsidTr="00BF4184">
        <w:sdt>
          <w:sdtPr>
            <w:alias w:val="Row Head:"/>
            <w:tag w:val="Row Head:"/>
            <w:id w:val="-631786698"/>
            <w:placeholder>
              <w:docPart w:val="FCB1744EE73A478B9CE93A82832476C0"/>
            </w:placeholder>
            <w:temporary/>
            <w:showingPlcHdr/>
            <w15:appearance w15:val="hidden"/>
          </w:sdtPr>
          <w:sdtContent>
            <w:tc>
              <w:tcPr>
                <w:tcW w:w="1872" w:type="dxa"/>
              </w:tcPr>
              <w:p w14:paraId="0171C1B3" w14:textId="77777777" w:rsidR="00E6004D" w:rsidRPr="00BF4184" w:rsidRDefault="00E6004D" w:rsidP="00BF4184">
                <w:r w:rsidRPr="00BF4184">
                  <w:t>Row Head</w:t>
                </w:r>
              </w:p>
            </w:tc>
          </w:sdtContent>
        </w:sdt>
        <w:sdt>
          <w:sdtPr>
            <w:alias w:val="Table data:"/>
            <w:tag w:val="Table data:"/>
            <w:id w:val="-3589260"/>
            <w:placeholder>
              <w:docPart w:val="0E619635750846FAB7132F9AA2FA1718"/>
            </w:placeholder>
            <w:temporary/>
            <w:showingPlcHdr/>
            <w15:appearance w15:val="hidden"/>
          </w:sdtPr>
          <w:sdtContent>
            <w:tc>
              <w:tcPr>
                <w:tcW w:w="1872" w:type="dxa"/>
              </w:tcPr>
              <w:p w14:paraId="0420AEE5" w14:textId="77777777" w:rsidR="00E6004D" w:rsidRPr="00BF4184" w:rsidRDefault="00E6004D" w:rsidP="00BF4184">
                <w:r w:rsidRPr="00BF4184">
                  <w:t>456</w:t>
                </w:r>
              </w:p>
            </w:tc>
          </w:sdtContent>
        </w:sdt>
        <w:sdt>
          <w:sdtPr>
            <w:alias w:val="Table data:"/>
            <w:tag w:val="Table data:"/>
            <w:id w:val="-982615618"/>
            <w:placeholder>
              <w:docPart w:val="40A052456CA64625B0E42185F132353A"/>
            </w:placeholder>
            <w:temporary/>
            <w:showingPlcHdr/>
            <w15:appearance w15:val="hidden"/>
          </w:sdtPr>
          <w:sdtContent>
            <w:tc>
              <w:tcPr>
                <w:tcW w:w="1872" w:type="dxa"/>
              </w:tcPr>
              <w:p w14:paraId="74E249E0" w14:textId="77777777" w:rsidR="00E6004D" w:rsidRPr="00BF4184" w:rsidRDefault="00E6004D" w:rsidP="00BF4184">
                <w:r w:rsidRPr="00BF4184">
                  <w:t>456</w:t>
                </w:r>
              </w:p>
            </w:tc>
          </w:sdtContent>
        </w:sdt>
        <w:sdt>
          <w:sdtPr>
            <w:alias w:val="Table data:"/>
            <w:tag w:val="Table data:"/>
            <w:id w:val="1459300509"/>
            <w:placeholder>
              <w:docPart w:val="CD3B4CED46B444DE81D89D835976E877"/>
            </w:placeholder>
            <w:temporary/>
            <w:showingPlcHdr/>
            <w15:appearance w15:val="hidden"/>
          </w:sdtPr>
          <w:sdtContent>
            <w:tc>
              <w:tcPr>
                <w:tcW w:w="1872" w:type="dxa"/>
              </w:tcPr>
              <w:p w14:paraId="2839150A" w14:textId="77777777" w:rsidR="00E6004D" w:rsidRPr="00BF4184" w:rsidRDefault="00E6004D" w:rsidP="00BF4184">
                <w:r w:rsidRPr="00BF4184">
                  <w:t>456</w:t>
                </w:r>
              </w:p>
            </w:tc>
          </w:sdtContent>
        </w:sdt>
        <w:sdt>
          <w:sdtPr>
            <w:alias w:val="Table data:"/>
            <w:tag w:val="Table data:"/>
            <w:id w:val="1069851301"/>
            <w:placeholder>
              <w:docPart w:val="C1F05EDFA6454194AF42859FDC4BFF8F"/>
            </w:placeholder>
            <w:temporary/>
            <w:showingPlcHdr/>
            <w15:appearance w15:val="hidden"/>
          </w:sdtPr>
          <w:sdtContent>
            <w:tc>
              <w:tcPr>
                <w:tcW w:w="1872" w:type="dxa"/>
              </w:tcPr>
              <w:p w14:paraId="30E8E232" w14:textId="77777777" w:rsidR="00E6004D" w:rsidRPr="00BF4184" w:rsidRDefault="00E6004D" w:rsidP="00BF4184">
                <w:r w:rsidRPr="00BF4184">
                  <w:t>456</w:t>
                </w:r>
              </w:p>
            </w:tc>
          </w:sdtContent>
        </w:sdt>
      </w:tr>
      <w:tr w:rsidR="00E6004D" w:rsidRPr="00BF4184" w14:paraId="66A20C9D" w14:textId="77777777" w:rsidTr="00BF4184">
        <w:sdt>
          <w:sdtPr>
            <w:alias w:val="Row Head:"/>
            <w:tag w:val="Row Head:"/>
            <w:id w:val="2007858907"/>
            <w:placeholder>
              <w:docPart w:val="DBF327582C1648339CB3D2870818AE5F"/>
            </w:placeholder>
            <w:temporary/>
            <w:showingPlcHdr/>
            <w15:appearance w15:val="hidden"/>
          </w:sdtPr>
          <w:sdtContent>
            <w:tc>
              <w:tcPr>
                <w:tcW w:w="1872" w:type="dxa"/>
              </w:tcPr>
              <w:p w14:paraId="69D5864D" w14:textId="77777777" w:rsidR="00E6004D" w:rsidRPr="00BF4184" w:rsidRDefault="00E6004D" w:rsidP="00BF4184">
                <w:r w:rsidRPr="00BF4184">
                  <w:t>Row Head</w:t>
                </w:r>
              </w:p>
            </w:tc>
          </w:sdtContent>
        </w:sdt>
        <w:sdt>
          <w:sdtPr>
            <w:alias w:val="Table data:"/>
            <w:tag w:val="Table data:"/>
            <w:id w:val="143091368"/>
            <w:placeholder>
              <w:docPart w:val="9B64451AA95D4CC48264C2E6A26B4DD2"/>
            </w:placeholder>
            <w:temporary/>
            <w:showingPlcHdr/>
            <w15:appearance w15:val="hidden"/>
          </w:sdtPr>
          <w:sdtContent>
            <w:tc>
              <w:tcPr>
                <w:tcW w:w="1872" w:type="dxa"/>
              </w:tcPr>
              <w:p w14:paraId="3F8E2658" w14:textId="77777777" w:rsidR="00E6004D" w:rsidRPr="00BF4184" w:rsidRDefault="00E6004D" w:rsidP="00BF4184">
                <w:r w:rsidRPr="00BF4184">
                  <w:t>789</w:t>
                </w:r>
              </w:p>
            </w:tc>
          </w:sdtContent>
        </w:sdt>
        <w:sdt>
          <w:sdtPr>
            <w:alias w:val="Table data:"/>
            <w:tag w:val="Table data:"/>
            <w:id w:val="-961350932"/>
            <w:placeholder>
              <w:docPart w:val="2C9C1B45AC9B476681655CD9A5B7B373"/>
            </w:placeholder>
            <w:temporary/>
            <w:showingPlcHdr/>
            <w15:appearance w15:val="hidden"/>
          </w:sdtPr>
          <w:sdtContent>
            <w:tc>
              <w:tcPr>
                <w:tcW w:w="1872" w:type="dxa"/>
              </w:tcPr>
              <w:p w14:paraId="4B61C6CC" w14:textId="77777777" w:rsidR="00E6004D" w:rsidRPr="00BF4184" w:rsidRDefault="00E6004D" w:rsidP="00BF4184">
                <w:r w:rsidRPr="00BF4184">
                  <w:t>789</w:t>
                </w:r>
              </w:p>
            </w:tc>
          </w:sdtContent>
        </w:sdt>
        <w:sdt>
          <w:sdtPr>
            <w:alias w:val="Table data:"/>
            <w:tag w:val="Table data:"/>
            <w:id w:val="-2023539032"/>
            <w:placeholder>
              <w:docPart w:val="F3431F8871414C7E9EC16E1B0ADABCF6"/>
            </w:placeholder>
            <w:temporary/>
            <w:showingPlcHdr/>
            <w15:appearance w15:val="hidden"/>
          </w:sdtPr>
          <w:sdtContent>
            <w:tc>
              <w:tcPr>
                <w:tcW w:w="1872" w:type="dxa"/>
              </w:tcPr>
              <w:p w14:paraId="01146F3B" w14:textId="77777777" w:rsidR="00E6004D" w:rsidRPr="00BF4184" w:rsidRDefault="00E6004D" w:rsidP="00BF4184">
                <w:r w:rsidRPr="00BF4184">
                  <w:t>789</w:t>
                </w:r>
              </w:p>
            </w:tc>
          </w:sdtContent>
        </w:sdt>
        <w:sdt>
          <w:sdtPr>
            <w:alias w:val="Table data:"/>
            <w:tag w:val="Table data:"/>
            <w:id w:val="-1358728049"/>
            <w:placeholder>
              <w:docPart w:val="25CA667340AB4E589CEFA440AE209448"/>
            </w:placeholder>
            <w:temporary/>
            <w:showingPlcHdr/>
            <w15:appearance w15:val="hidden"/>
          </w:sdtPr>
          <w:sdtContent>
            <w:tc>
              <w:tcPr>
                <w:tcW w:w="1872" w:type="dxa"/>
              </w:tcPr>
              <w:p w14:paraId="07FBEC39" w14:textId="77777777" w:rsidR="00E6004D" w:rsidRPr="00BF4184" w:rsidRDefault="00E6004D" w:rsidP="00BF4184">
                <w:r w:rsidRPr="00BF4184">
                  <w:t>789</w:t>
                </w:r>
              </w:p>
            </w:tc>
          </w:sdtContent>
        </w:sdt>
      </w:tr>
      <w:tr w:rsidR="00E6004D" w:rsidRPr="00BF4184" w14:paraId="6DDF9FB0" w14:textId="77777777" w:rsidTr="00BF4184">
        <w:sdt>
          <w:sdtPr>
            <w:alias w:val="Row Head:"/>
            <w:tag w:val="Row Head:"/>
            <w:id w:val="-1816319134"/>
            <w:placeholder>
              <w:docPart w:val="EC8A315B33354AF9B143F0E761E6B2AB"/>
            </w:placeholder>
            <w:temporary/>
            <w:showingPlcHdr/>
            <w15:appearance w15:val="hidden"/>
          </w:sdtPr>
          <w:sdtContent>
            <w:tc>
              <w:tcPr>
                <w:tcW w:w="1872" w:type="dxa"/>
              </w:tcPr>
              <w:p w14:paraId="71CADA6E" w14:textId="77777777" w:rsidR="00E6004D" w:rsidRPr="00BF4184" w:rsidRDefault="00E6004D" w:rsidP="00BF4184">
                <w:r w:rsidRPr="00BF4184">
                  <w:t>Row Head</w:t>
                </w:r>
              </w:p>
            </w:tc>
          </w:sdtContent>
        </w:sdt>
        <w:sdt>
          <w:sdtPr>
            <w:alias w:val="Table data:"/>
            <w:tag w:val="Table data:"/>
            <w:id w:val="-1126006529"/>
            <w:placeholder>
              <w:docPart w:val="87A2871721804D14AD33253C692BCD00"/>
            </w:placeholder>
            <w:temporary/>
            <w:showingPlcHdr/>
            <w15:appearance w15:val="hidden"/>
          </w:sdtPr>
          <w:sdtContent>
            <w:tc>
              <w:tcPr>
                <w:tcW w:w="1872" w:type="dxa"/>
              </w:tcPr>
              <w:p w14:paraId="0E2AABFE" w14:textId="77777777" w:rsidR="00E6004D" w:rsidRPr="00BF4184" w:rsidRDefault="00E6004D" w:rsidP="00BF4184">
                <w:r w:rsidRPr="00BF4184">
                  <w:t>123</w:t>
                </w:r>
              </w:p>
            </w:tc>
          </w:sdtContent>
        </w:sdt>
        <w:sdt>
          <w:sdtPr>
            <w:alias w:val="Table data:"/>
            <w:tag w:val="Table data:"/>
            <w:id w:val="-1664535047"/>
            <w:placeholder>
              <w:docPart w:val="6C5B3FD8875A485699A48D7847632F23"/>
            </w:placeholder>
            <w:temporary/>
            <w:showingPlcHdr/>
            <w15:appearance w15:val="hidden"/>
          </w:sdtPr>
          <w:sdtContent>
            <w:tc>
              <w:tcPr>
                <w:tcW w:w="1872" w:type="dxa"/>
              </w:tcPr>
              <w:p w14:paraId="1614F6D5" w14:textId="77777777" w:rsidR="00E6004D" w:rsidRPr="00BF4184" w:rsidRDefault="00E6004D" w:rsidP="00BF4184">
                <w:r w:rsidRPr="00BF4184">
                  <w:t>123</w:t>
                </w:r>
              </w:p>
            </w:tc>
          </w:sdtContent>
        </w:sdt>
        <w:sdt>
          <w:sdtPr>
            <w:alias w:val="Table data:"/>
            <w:tag w:val="Table data:"/>
            <w:id w:val="793413143"/>
            <w:placeholder>
              <w:docPart w:val="F78415F2D5754A249169670A869340AB"/>
            </w:placeholder>
            <w:temporary/>
            <w:showingPlcHdr/>
            <w15:appearance w15:val="hidden"/>
          </w:sdtPr>
          <w:sdtContent>
            <w:tc>
              <w:tcPr>
                <w:tcW w:w="1872" w:type="dxa"/>
              </w:tcPr>
              <w:p w14:paraId="3D4E0EC3" w14:textId="77777777" w:rsidR="00E6004D" w:rsidRPr="00BF4184" w:rsidRDefault="00E6004D" w:rsidP="00BF4184">
                <w:r w:rsidRPr="00BF4184">
                  <w:t>123</w:t>
                </w:r>
              </w:p>
            </w:tc>
          </w:sdtContent>
        </w:sdt>
        <w:sdt>
          <w:sdtPr>
            <w:alias w:val="Table data:"/>
            <w:tag w:val="Table data:"/>
            <w:id w:val="-705955148"/>
            <w:placeholder>
              <w:docPart w:val="EA8E3B0BC1D74222BC8C0622F2450CAB"/>
            </w:placeholder>
            <w:temporary/>
            <w:showingPlcHdr/>
            <w15:appearance w15:val="hidden"/>
          </w:sdtPr>
          <w:sdtContent>
            <w:tc>
              <w:tcPr>
                <w:tcW w:w="1872" w:type="dxa"/>
              </w:tcPr>
              <w:p w14:paraId="76993052" w14:textId="77777777" w:rsidR="00E6004D" w:rsidRPr="00BF4184" w:rsidRDefault="00E6004D" w:rsidP="00BF4184">
                <w:r w:rsidRPr="00BF4184">
                  <w:t>123</w:t>
                </w:r>
              </w:p>
            </w:tc>
          </w:sdtContent>
        </w:sdt>
      </w:tr>
      <w:tr w:rsidR="00E6004D" w:rsidRPr="00BF4184" w14:paraId="7BF0D312" w14:textId="77777777" w:rsidTr="00BF4184">
        <w:sdt>
          <w:sdtPr>
            <w:alias w:val="Row Head:"/>
            <w:tag w:val="Row Head:"/>
            <w:id w:val="1343273948"/>
            <w:placeholder>
              <w:docPart w:val="B81CF86DB24C4AE49A796577A7B6A30B"/>
            </w:placeholder>
            <w:temporary/>
            <w:showingPlcHdr/>
            <w15:appearance w15:val="hidden"/>
          </w:sdtPr>
          <w:sdtContent>
            <w:tc>
              <w:tcPr>
                <w:tcW w:w="1872" w:type="dxa"/>
              </w:tcPr>
              <w:p w14:paraId="36FE2457" w14:textId="77777777" w:rsidR="00E6004D" w:rsidRPr="00BF4184" w:rsidRDefault="00E6004D" w:rsidP="00BF4184">
                <w:r w:rsidRPr="00BF4184">
                  <w:t>Row Head</w:t>
                </w:r>
              </w:p>
            </w:tc>
          </w:sdtContent>
        </w:sdt>
        <w:sdt>
          <w:sdtPr>
            <w:alias w:val="Table data:"/>
            <w:tag w:val="Table data:"/>
            <w:id w:val="1340502274"/>
            <w:placeholder>
              <w:docPart w:val="F87D3D1D1D244AE8877FEEAE5730888D"/>
            </w:placeholder>
            <w:temporary/>
            <w:showingPlcHdr/>
            <w15:appearance w15:val="hidden"/>
          </w:sdtPr>
          <w:sdtContent>
            <w:tc>
              <w:tcPr>
                <w:tcW w:w="1872" w:type="dxa"/>
              </w:tcPr>
              <w:p w14:paraId="4EC4EBC1" w14:textId="77777777" w:rsidR="00E6004D" w:rsidRPr="00BF4184" w:rsidRDefault="00E6004D" w:rsidP="00BF4184">
                <w:r w:rsidRPr="00BF4184">
                  <w:t>456</w:t>
                </w:r>
              </w:p>
            </w:tc>
          </w:sdtContent>
        </w:sdt>
        <w:sdt>
          <w:sdtPr>
            <w:alias w:val="Table data:"/>
            <w:tag w:val="Table data:"/>
            <w:id w:val="1123895777"/>
            <w:placeholder>
              <w:docPart w:val="680A26F758C540EBB5721EB7F9B013ED"/>
            </w:placeholder>
            <w:temporary/>
            <w:showingPlcHdr/>
            <w15:appearance w15:val="hidden"/>
          </w:sdtPr>
          <w:sdtContent>
            <w:tc>
              <w:tcPr>
                <w:tcW w:w="1872" w:type="dxa"/>
              </w:tcPr>
              <w:p w14:paraId="73953642" w14:textId="77777777" w:rsidR="00E6004D" w:rsidRPr="00BF4184" w:rsidRDefault="00E6004D" w:rsidP="00BF4184">
                <w:r w:rsidRPr="00BF4184">
                  <w:t>456</w:t>
                </w:r>
              </w:p>
            </w:tc>
          </w:sdtContent>
        </w:sdt>
        <w:sdt>
          <w:sdtPr>
            <w:alias w:val="Table data:"/>
            <w:tag w:val="Table data:"/>
            <w:id w:val="-1354022435"/>
            <w:placeholder>
              <w:docPart w:val="1750ECB7DC5748A89CFE78318F57BA45"/>
            </w:placeholder>
            <w:temporary/>
            <w:showingPlcHdr/>
            <w15:appearance w15:val="hidden"/>
          </w:sdtPr>
          <w:sdtContent>
            <w:tc>
              <w:tcPr>
                <w:tcW w:w="1872" w:type="dxa"/>
              </w:tcPr>
              <w:p w14:paraId="3E4F7870" w14:textId="77777777" w:rsidR="00E6004D" w:rsidRPr="00BF4184" w:rsidRDefault="00E6004D" w:rsidP="00BF4184">
                <w:r w:rsidRPr="00BF4184">
                  <w:t>456</w:t>
                </w:r>
              </w:p>
            </w:tc>
          </w:sdtContent>
        </w:sdt>
        <w:sdt>
          <w:sdtPr>
            <w:alias w:val="Table data:"/>
            <w:tag w:val="Table data:"/>
            <w:id w:val="1583876576"/>
            <w:placeholder>
              <w:docPart w:val="7E33B4630A96400FAC1E71B1FFE4274E"/>
            </w:placeholder>
            <w:temporary/>
            <w:showingPlcHdr/>
            <w15:appearance w15:val="hidden"/>
          </w:sdtPr>
          <w:sdtContent>
            <w:tc>
              <w:tcPr>
                <w:tcW w:w="1872" w:type="dxa"/>
              </w:tcPr>
              <w:p w14:paraId="09CC4146" w14:textId="77777777" w:rsidR="00E6004D" w:rsidRPr="00BF4184" w:rsidRDefault="00E6004D" w:rsidP="00BF4184">
                <w:r w:rsidRPr="00BF4184">
                  <w:t>456</w:t>
                </w:r>
              </w:p>
            </w:tc>
          </w:sdtContent>
        </w:sdt>
      </w:tr>
      <w:tr w:rsidR="00E6004D" w:rsidRPr="00BF4184" w14:paraId="7A6445ED" w14:textId="77777777" w:rsidTr="00BF4184">
        <w:sdt>
          <w:sdtPr>
            <w:alias w:val="Row Head:"/>
            <w:tag w:val="Row Head:"/>
            <w:id w:val="-1439600689"/>
            <w:placeholder>
              <w:docPart w:val="B552D3AC56594D0E8E5F312E12F71AE8"/>
            </w:placeholder>
            <w:temporary/>
            <w:showingPlcHdr/>
            <w15:appearance w15:val="hidden"/>
          </w:sdtPr>
          <w:sdtContent>
            <w:tc>
              <w:tcPr>
                <w:tcW w:w="1872" w:type="dxa"/>
              </w:tcPr>
              <w:p w14:paraId="60DE6607" w14:textId="77777777" w:rsidR="00E6004D" w:rsidRPr="00BF4184" w:rsidRDefault="00E6004D" w:rsidP="00BF4184">
                <w:r w:rsidRPr="00BF4184">
                  <w:t>Row Head</w:t>
                </w:r>
              </w:p>
            </w:tc>
          </w:sdtContent>
        </w:sdt>
        <w:sdt>
          <w:sdtPr>
            <w:alias w:val="Table data:"/>
            <w:tag w:val="Table data:"/>
            <w:id w:val="-1490947208"/>
            <w:placeholder>
              <w:docPart w:val="7746942A03954D27BD9622E3AB698C1C"/>
            </w:placeholder>
            <w:temporary/>
            <w:showingPlcHdr/>
            <w15:appearance w15:val="hidden"/>
          </w:sdtPr>
          <w:sdtContent>
            <w:tc>
              <w:tcPr>
                <w:tcW w:w="1872" w:type="dxa"/>
              </w:tcPr>
              <w:p w14:paraId="4EFD0A8F" w14:textId="77777777" w:rsidR="00E6004D" w:rsidRPr="00BF4184" w:rsidRDefault="00E6004D" w:rsidP="00BF4184">
                <w:r w:rsidRPr="00BF4184">
                  <w:t>789</w:t>
                </w:r>
              </w:p>
            </w:tc>
          </w:sdtContent>
        </w:sdt>
        <w:sdt>
          <w:sdtPr>
            <w:alias w:val="Table data:"/>
            <w:tag w:val="Table data:"/>
            <w:id w:val="-470683202"/>
            <w:placeholder>
              <w:docPart w:val="423B9D7865804D9EB05629611ABF2867"/>
            </w:placeholder>
            <w:temporary/>
            <w:showingPlcHdr/>
            <w15:appearance w15:val="hidden"/>
          </w:sdtPr>
          <w:sdtContent>
            <w:tc>
              <w:tcPr>
                <w:tcW w:w="1872" w:type="dxa"/>
              </w:tcPr>
              <w:p w14:paraId="5C8AFEFE" w14:textId="77777777" w:rsidR="00E6004D" w:rsidRPr="00BF4184" w:rsidRDefault="00E6004D" w:rsidP="00BF4184">
                <w:r w:rsidRPr="00BF4184">
                  <w:t>789</w:t>
                </w:r>
              </w:p>
            </w:tc>
          </w:sdtContent>
        </w:sdt>
        <w:sdt>
          <w:sdtPr>
            <w:alias w:val="Table data:"/>
            <w:tag w:val="Table data:"/>
            <w:id w:val="1440877877"/>
            <w:placeholder>
              <w:docPart w:val="D80E4F251E244012BF9CE9BDFBBC9628"/>
            </w:placeholder>
            <w:temporary/>
            <w:showingPlcHdr/>
            <w15:appearance w15:val="hidden"/>
          </w:sdtPr>
          <w:sdtContent>
            <w:tc>
              <w:tcPr>
                <w:tcW w:w="1872" w:type="dxa"/>
              </w:tcPr>
              <w:p w14:paraId="5B653774" w14:textId="77777777" w:rsidR="00E6004D" w:rsidRPr="00BF4184" w:rsidRDefault="00E6004D" w:rsidP="00BF4184">
                <w:r w:rsidRPr="00BF4184">
                  <w:t>789</w:t>
                </w:r>
              </w:p>
            </w:tc>
          </w:sdtContent>
        </w:sdt>
        <w:sdt>
          <w:sdtPr>
            <w:alias w:val="Table data:"/>
            <w:tag w:val="Table data:"/>
            <w:id w:val="695431633"/>
            <w:placeholder>
              <w:docPart w:val="8C4E473B02AA4C63BECC913B1067AE6E"/>
            </w:placeholder>
            <w:temporary/>
            <w:showingPlcHdr/>
            <w15:appearance w15:val="hidden"/>
          </w:sdtPr>
          <w:sdtContent>
            <w:tc>
              <w:tcPr>
                <w:tcW w:w="1872" w:type="dxa"/>
              </w:tcPr>
              <w:p w14:paraId="550D4D88" w14:textId="77777777" w:rsidR="00E6004D" w:rsidRPr="00BF4184" w:rsidRDefault="00E6004D" w:rsidP="00BF4184">
                <w:r w:rsidRPr="00BF4184">
                  <w:t>789</w:t>
                </w:r>
              </w:p>
            </w:tc>
          </w:sdtContent>
        </w:sdt>
      </w:tr>
    </w:tbl>
    <w:p w14:paraId="73DB8809" w14:textId="77777777" w:rsidR="00E81978" w:rsidRDefault="005D3A03">
      <w:pPr>
        <w:pStyle w:val="TableFigure"/>
      </w:pPr>
      <w:r>
        <w:rPr>
          <w:rStyle w:val="Emphasis"/>
        </w:rPr>
        <w:t>Note</w:t>
      </w:r>
      <w:r>
        <w:t xml:space="preserve">:  </w:t>
      </w:r>
      <w:sdt>
        <w:sdtPr>
          <w:alias w:val="Table note text:"/>
          <w:tag w:val="Table note text:"/>
          <w:id w:val="668988805"/>
          <w:placeholder>
            <w:docPart w:val="13399742ECF54611ADC7F9EFC3E0B181"/>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601E86C611DB4D9FA17CC75F29CC75E7"/>
        </w:placeholder>
        <w:temporary/>
        <w:showingPlcHdr/>
        <w15:appearance w15:val="hidden"/>
      </w:sdtPr>
      <w:sdtContent>
        <w:p w14:paraId="47FEB3AF" w14:textId="77777777" w:rsidR="00E81978" w:rsidRDefault="005D3A03">
          <w:pPr>
            <w:pStyle w:val="SectionTitle"/>
          </w:pPr>
          <w:r w:rsidRPr="005D3A03">
            <w:t>Figures title:</w:t>
          </w:r>
        </w:p>
      </w:sdtContent>
    </w:sdt>
    <w:p w14:paraId="11402881" w14:textId="77777777" w:rsidR="00E81978" w:rsidRDefault="005D3A03">
      <w:pPr>
        <w:pStyle w:val="NoSpacing"/>
      </w:pPr>
      <w:r>
        <w:rPr>
          <w:noProof/>
          <w:lang w:eastAsia="en-US"/>
        </w:rPr>
        <w:drawing>
          <wp:inline distT="0" distB="0" distL="0" distR="0" wp14:anchorId="6A7975CA" wp14:editId="50A8AE9B">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55E8DDD" w14:textId="77777777" w:rsidR="00E81978" w:rsidRDefault="005D3A03">
      <w:pPr>
        <w:pStyle w:val="TableFigure"/>
      </w:pPr>
      <w:r>
        <w:rPr>
          <w:rStyle w:val="Emphasis"/>
        </w:rPr>
        <w:t>Figure 1</w:t>
      </w:r>
      <w:r>
        <w:t xml:space="preserve">. </w:t>
      </w:r>
      <w:sdt>
        <w:sdtPr>
          <w:alias w:val="Figure 1 text:"/>
          <w:tag w:val="Figure 1 text:"/>
          <w:id w:val="1420302148"/>
          <w:placeholder>
            <w:docPart w:val="8714724BC5844CCC9B8804DB522FE60E"/>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77754F8B"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25"/>
      <w:head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AB9CA" w14:textId="77777777" w:rsidR="00DC6AB3" w:rsidRDefault="00DC6AB3">
      <w:pPr>
        <w:spacing w:line="240" w:lineRule="auto"/>
      </w:pPr>
      <w:r>
        <w:separator/>
      </w:r>
    </w:p>
    <w:p w14:paraId="3E764742" w14:textId="77777777" w:rsidR="00DC6AB3" w:rsidRDefault="00DC6AB3"/>
  </w:endnote>
  <w:endnote w:type="continuationSeparator" w:id="0">
    <w:p w14:paraId="2ADC338B" w14:textId="77777777" w:rsidR="00DC6AB3" w:rsidRDefault="00DC6AB3">
      <w:pPr>
        <w:spacing w:line="240" w:lineRule="auto"/>
      </w:pPr>
      <w:r>
        <w:continuationSeparator/>
      </w:r>
    </w:p>
    <w:p w14:paraId="5CB235A2" w14:textId="77777777" w:rsidR="00DC6AB3" w:rsidRDefault="00DC6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04A75" w14:textId="77777777" w:rsidR="00DC6AB3" w:rsidRDefault="00DC6AB3">
      <w:pPr>
        <w:spacing w:line="240" w:lineRule="auto"/>
      </w:pPr>
      <w:r>
        <w:separator/>
      </w:r>
    </w:p>
    <w:p w14:paraId="6605265F" w14:textId="77777777" w:rsidR="00DC6AB3" w:rsidRDefault="00DC6AB3"/>
  </w:footnote>
  <w:footnote w:type="continuationSeparator" w:id="0">
    <w:p w14:paraId="3B0EB9B4" w14:textId="77777777" w:rsidR="00DC6AB3" w:rsidRDefault="00DC6AB3">
      <w:pPr>
        <w:spacing w:line="240" w:lineRule="auto"/>
      </w:pPr>
      <w:r>
        <w:continuationSeparator/>
      </w:r>
    </w:p>
    <w:p w14:paraId="3EF7004A" w14:textId="77777777" w:rsidR="00DC6AB3" w:rsidRDefault="00DC6A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CA60E" w14:textId="794832C4" w:rsidR="00E81978" w:rsidRDefault="005D3A03">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002A1" w14:textId="262112CD" w:rsidR="00E81978" w:rsidRDefault="00EE5E22">
    <w:pPr>
      <w:pStyle w:val="Header"/>
      <w:rPr>
        <w:rStyle w:val="Strong"/>
      </w:rPr>
    </w:pPr>
    <w:r>
      <w:t>Black &amp; Hispanic in technology</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1EB7014"/>
    <w:multiLevelType w:val="hybridMultilevel"/>
    <w:tmpl w:val="7B4C825C"/>
    <w:lvl w:ilvl="0" w:tplc="B554D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42325959">
    <w:abstractNumId w:val="9"/>
  </w:num>
  <w:num w:numId="2" w16cid:durableId="905186604">
    <w:abstractNumId w:val="7"/>
  </w:num>
  <w:num w:numId="3" w16cid:durableId="1712608251">
    <w:abstractNumId w:val="6"/>
  </w:num>
  <w:num w:numId="4" w16cid:durableId="1980066801">
    <w:abstractNumId w:val="5"/>
  </w:num>
  <w:num w:numId="5" w16cid:durableId="2142847453">
    <w:abstractNumId w:val="4"/>
  </w:num>
  <w:num w:numId="6" w16cid:durableId="2113165627">
    <w:abstractNumId w:val="8"/>
  </w:num>
  <w:num w:numId="7" w16cid:durableId="518085102">
    <w:abstractNumId w:val="3"/>
  </w:num>
  <w:num w:numId="8" w16cid:durableId="1018384072">
    <w:abstractNumId w:val="2"/>
  </w:num>
  <w:num w:numId="9" w16cid:durableId="796214496">
    <w:abstractNumId w:val="1"/>
  </w:num>
  <w:num w:numId="10" w16cid:durableId="1442644017">
    <w:abstractNumId w:val="0"/>
  </w:num>
  <w:num w:numId="11" w16cid:durableId="1381981904">
    <w:abstractNumId w:val="9"/>
    <w:lvlOverride w:ilvl="0">
      <w:startOverride w:val="1"/>
    </w:lvlOverride>
  </w:num>
  <w:num w:numId="12" w16cid:durableId="1882472826">
    <w:abstractNumId w:val="14"/>
  </w:num>
  <w:num w:numId="13" w16cid:durableId="194077362">
    <w:abstractNumId w:val="12"/>
  </w:num>
  <w:num w:numId="14" w16cid:durableId="689450697">
    <w:abstractNumId w:val="11"/>
  </w:num>
  <w:num w:numId="15" w16cid:durableId="1878085538">
    <w:abstractNumId w:val="13"/>
  </w:num>
  <w:num w:numId="16" w16cid:durableId="7802959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2C"/>
    <w:rsid w:val="000170A1"/>
    <w:rsid w:val="000933C7"/>
    <w:rsid w:val="000D3F41"/>
    <w:rsid w:val="00281D5A"/>
    <w:rsid w:val="00285503"/>
    <w:rsid w:val="002A312C"/>
    <w:rsid w:val="00355DCA"/>
    <w:rsid w:val="00374F12"/>
    <w:rsid w:val="003D444F"/>
    <w:rsid w:val="00551A02"/>
    <w:rsid w:val="005534FA"/>
    <w:rsid w:val="005D3A03"/>
    <w:rsid w:val="006A7B8F"/>
    <w:rsid w:val="007108B4"/>
    <w:rsid w:val="007965F8"/>
    <w:rsid w:val="007C597A"/>
    <w:rsid w:val="008002C0"/>
    <w:rsid w:val="008C5323"/>
    <w:rsid w:val="009649BF"/>
    <w:rsid w:val="0096584E"/>
    <w:rsid w:val="009A6A3B"/>
    <w:rsid w:val="00AB4450"/>
    <w:rsid w:val="00B02DD2"/>
    <w:rsid w:val="00B10730"/>
    <w:rsid w:val="00B620F5"/>
    <w:rsid w:val="00B823AA"/>
    <w:rsid w:val="00BA45DB"/>
    <w:rsid w:val="00BF4184"/>
    <w:rsid w:val="00C0601E"/>
    <w:rsid w:val="00C31D30"/>
    <w:rsid w:val="00CD4792"/>
    <w:rsid w:val="00CD6E39"/>
    <w:rsid w:val="00CF6E91"/>
    <w:rsid w:val="00D85B68"/>
    <w:rsid w:val="00DC6AB3"/>
    <w:rsid w:val="00E450F3"/>
    <w:rsid w:val="00E6004D"/>
    <w:rsid w:val="00E81978"/>
    <w:rsid w:val="00EB5E41"/>
    <w:rsid w:val="00EE5E22"/>
    <w:rsid w:val="00F379B7"/>
    <w:rsid w:val="00F525FA"/>
    <w:rsid w:val="00F90AA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9CA92"/>
  <w15:chartTrackingRefBased/>
  <w15:docId w15:val="{E374B501-DA06-4B62-B12D-ADD20D21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ic\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CBFAA2F9F24685BA82B0FA5FF2836B"/>
        <w:category>
          <w:name w:val="General"/>
          <w:gallery w:val="placeholder"/>
        </w:category>
        <w:types>
          <w:type w:val="bbPlcHdr"/>
        </w:types>
        <w:behaviors>
          <w:behavior w:val="content"/>
        </w:behaviors>
        <w:guid w:val="{6EDB0FCA-9FAE-4AF7-AD85-0B229BD8D1C2}"/>
      </w:docPartPr>
      <w:docPartBody>
        <w:p w:rsidR="00C507C2" w:rsidRDefault="00B35605">
          <w:pPr>
            <w:pStyle w:val="D0CBFAA2F9F24685BA82B0FA5FF2836B"/>
          </w:pPr>
          <w:r>
            <w:t>[Title Here, up to 12 Words, on One to Two Lines]</w:t>
          </w:r>
        </w:p>
      </w:docPartBody>
    </w:docPart>
    <w:docPart>
      <w:docPartPr>
        <w:name w:val="3F347333A3934A2BBB48211D249E740D"/>
        <w:category>
          <w:name w:val="General"/>
          <w:gallery w:val="placeholder"/>
        </w:category>
        <w:types>
          <w:type w:val="bbPlcHdr"/>
        </w:types>
        <w:behaviors>
          <w:behavior w:val="content"/>
        </w:behaviors>
        <w:guid w:val="{8E38C972-7427-4FA5-B92A-0D4CAAE8430A}"/>
      </w:docPartPr>
      <w:docPartBody>
        <w:p w:rsidR="00C507C2" w:rsidRDefault="00B35605">
          <w:pPr>
            <w:pStyle w:val="3F347333A3934A2BBB48211D249E740D"/>
          </w:pPr>
          <w:r>
            <w:t>Author Note</w:t>
          </w:r>
        </w:p>
      </w:docPartBody>
    </w:docPart>
    <w:docPart>
      <w:docPartPr>
        <w:name w:val="60E0E1BF01D8477188D5B79023C472CE"/>
        <w:category>
          <w:name w:val="General"/>
          <w:gallery w:val="placeholder"/>
        </w:category>
        <w:types>
          <w:type w:val="bbPlcHdr"/>
        </w:types>
        <w:behaviors>
          <w:behavior w:val="content"/>
        </w:behaviors>
        <w:guid w:val="{D4C34495-E724-41EA-BECD-6127A6C61B57}"/>
      </w:docPartPr>
      <w:docPartBody>
        <w:p w:rsidR="00C507C2" w:rsidRDefault="00B35605">
          <w:pPr>
            <w:pStyle w:val="60E0E1BF01D8477188D5B79023C472CE"/>
          </w:pPr>
          <w:r>
            <w:t>[Include any grant/funding information and a complete correspondence address.]</w:t>
          </w:r>
        </w:p>
      </w:docPartBody>
    </w:docPart>
    <w:docPart>
      <w:docPartPr>
        <w:name w:val="23A22F1FD88B4D2B83964233AA94BD36"/>
        <w:category>
          <w:name w:val="General"/>
          <w:gallery w:val="placeholder"/>
        </w:category>
        <w:types>
          <w:type w:val="bbPlcHdr"/>
        </w:types>
        <w:behaviors>
          <w:behavior w:val="content"/>
        </w:behaviors>
        <w:guid w:val="{49766E1C-3DD1-45D7-96FD-ED9EF82C5099}"/>
      </w:docPartPr>
      <w:docPartBody>
        <w:p w:rsidR="00C507C2" w:rsidRDefault="00B35605">
          <w:pPr>
            <w:pStyle w:val="23A22F1FD88B4D2B83964233AA94BD36"/>
          </w:pPr>
          <w:r>
            <w:t>Abstract</w:t>
          </w:r>
        </w:p>
      </w:docPartBody>
    </w:docPart>
    <w:docPart>
      <w:docPartPr>
        <w:name w:val="E5E2833845D34979BE98ABCF8DCD107C"/>
        <w:category>
          <w:name w:val="General"/>
          <w:gallery w:val="placeholder"/>
        </w:category>
        <w:types>
          <w:type w:val="bbPlcHdr"/>
        </w:types>
        <w:behaviors>
          <w:behavior w:val="content"/>
        </w:behaviors>
        <w:guid w:val="{17BA4620-C5EC-41E6-B458-8631A153B13C}"/>
      </w:docPartPr>
      <w:docPartBody>
        <w:p w:rsidR="00C507C2" w:rsidRDefault="00B35605">
          <w:pPr>
            <w:pStyle w:val="E5E2833845D34979BE98ABCF8DCD107C"/>
          </w:pPr>
          <w:r>
            <w:t>[Title Here, up to 12 Words, on One to Two Lines]</w:t>
          </w:r>
        </w:p>
      </w:docPartBody>
    </w:docPart>
    <w:docPart>
      <w:docPartPr>
        <w:name w:val="937EA6BD8CB04128BD006395196CFE9B"/>
        <w:category>
          <w:name w:val="General"/>
          <w:gallery w:val="placeholder"/>
        </w:category>
        <w:types>
          <w:type w:val="bbPlcHdr"/>
        </w:types>
        <w:behaviors>
          <w:behavior w:val="content"/>
        </w:behaviors>
        <w:guid w:val="{56BB5E7A-056A-4FF7-BDC7-2740557345FA}"/>
      </w:docPartPr>
      <w:docPartBody>
        <w:p w:rsidR="00C507C2" w:rsidRDefault="00B35605">
          <w:pPr>
            <w:pStyle w:val="937EA6BD8CB04128BD006395196CFE9B"/>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844B9BB914E3467EBA287ADAE370C8CF"/>
        <w:category>
          <w:name w:val="General"/>
          <w:gallery w:val="placeholder"/>
        </w:category>
        <w:types>
          <w:type w:val="bbPlcHdr"/>
        </w:types>
        <w:behaviors>
          <w:behavior w:val="content"/>
        </w:behaviors>
        <w:guid w:val="{7FB0FCDD-EF6A-4443-B4BB-DF83597FD2D9}"/>
      </w:docPartPr>
      <w:docPartBody>
        <w:p w:rsidR="00C507C2" w:rsidRDefault="00B35605">
          <w:pPr>
            <w:pStyle w:val="844B9BB914E3467EBA287ADAE370C8CF"/>
          </w:pPr>
          <w:r>
            <w:t>Last Name, Year</w:t>
          </w:r>
        </w:p>
      </w:docPartBody>
    </w:docPart>
    <w:docPart>
      <w:docPartPr>
        <w:name w:val="F83C8BA76B0F42DF8DC84F26B2E70DB5"/>
        <w:category>
          <w:name w:val="General"/>
          <w:gallery w:val="placeholder"/>
        </w:category>
        <w:types>
          <w:type w:val="bbPlcHdr"/>
        </w:types>
        <w:behaviors>
          <w:behavior w:val="content"/>
        </w:behaviors>
        <w:guid w:val="{13F7EE79-DE20-4D0A-A4A6-F33E43E0722C}"/>
      </w:docPartPr>
      <w:docPartBody>
        <w:p w:rsidR="00C507C2" w:rsidRDefault="00B35605">
          <w:pPr>
            <w:pStyle w:val="F83C8BA76B0F42DF8DC84F26B2E70DB5"/>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88FBFE26AC594C8BB1B0A0C058140EB4"/>
        <w:category>
          <w:name w:val="General"/>
          <w:gallery w:val="placeholder"/>
        </w:category>
        <w:types>
          <w:type w:val="bbPlcHdr"/>
        </w:types>
        <w:behaviors>
          <w:behavior w:val="content"/>
        </w:behaviors>
        <w:guid w:val="{08ACC3FC-CE4F-4145-8C45-E69CD6D37765}"/>
      </w:docPartPr>
      <w:docPartBody>
        <w:p w:rsidR="00C507C2" w:rsidRDefault="00B35605">
          <w:pPr>
            <w:pStyle w:val="88FBFE26AC594C8BB1B0A0C058140EB4"/>
          </w:pPr>
          <w:r>
            <w:t>Last Name, Year</w:t>
          </w:r>
        </w:p>
      </w:docPartBody>
    </w:docPart>
    <w:docPart>
      <w:docPartPr>
        <w:name w:val="672FA911ED6D400B821E805E43F2F3A5"/>
        <w:category>
          <w:name w:val="General"/>
          <w:gallery w:val="placeholder"/>
        </w:category>
        <w:types>
          <w:type w:val="bbPlcHdr"/>
        </w:types>
        <w:behaviors>
          <w:behavior w:val="content"/>
        </w:behaviors>
        <w:guid w:val="{8955F2AB-29A1-4112-A13E-243D0DE42BB7}"/>
      </w:docPartPr>
      <w:docPartBody>
        <w:p w:rsidR="00C507C2" w:rsidRDefault="00B35605">
          <w:pPr>
            <w:pStyle w:val="672FA911ED6D400B821E805E43F2F3A5"/>
          </w:pPr>
          <w:r>
            <w:t>Footnotes</w:t>
          </w:r>
        </w:p>
      </w:docPartBody>
    </w:docPart>
    <w:docPart>
      <w:docPartPr>
        <w:name w:val="2D9D6004BAF54DF99F2620D3FD8E007B"/>
        <w:category>
          <w:name w:val="General"/>
          <w:gallery w:val="placeholder"/>
        </w:category>
        <w:types>
          <w:type w:val="bbPlcHdr"/>
        </w:types>
        <w:behaviors>
          <w:behavior w:val="content"/>
        </w:behaviors>
        <w:guid w:val="{5DBE055E-DBEC-43C8-8274-D04D0FD616F2}"/>
      </w:docPartPr>
      <w:docPartBody>
        <w:p w:rsidR="00C507C2" w:rsidRDefault="00B35605">
          <w:pPr>
            <w:pStyle w:val="2D9D6004BAF54DF99F2620D3FD8E007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318CF40E25C4BF3982130645CB0B3BA"/>
        <w:category>
          <w:name w:val="General"/>
          <w:gallery w:val="placeholder"/>
        </w:category>
        <w:types>
          <w:type w:val="bbPlcHdr"/>
        </w:types>
        <w:behaviors>
          <w:behavior w:val="content"/>
        </w:behaviors>
        <w:guid w:val="{3304C982-4D7D-4942-9ECE-0D7AA75F69B5}"/>
      </w:docPartPr>
      <w:docPartBody>
        <w:p w:rsidR="00C507C2" w:rsidRDefault="00B35605">
          <w:pPr>
            <w:pStyle w:val="A318CF40E25C4BF3982130645CB0B3BA"/>
          </w:pPr>
          <w:r w:rsidRPr="00C0601E">
            <w:t>[Table Title]</w:t>
          </w:r>
        </w:p>
      </w:docPartBody>
    </w:docPart>
    <w:docPart>
      <w:docPartPr>
        <w:name w:val="AB76EE9E196F4DBC8E434B7BE102BF22"/>
        <w:category>
          <w:name w:val="General"/>
          <w:gallery w:val="placeholder"/>
        </w:category>
        <w:types>
          <w:type w:val="bbPlcHdr"/>
        </w:types>
        <w:behaviors>
          <w:behavior w:val="content"/>
        </w:behaviors>
        <w:guid w:val="{E688ACB7-3D6B-4E46-A2C0-740A9F65AC93}"/>
      </w:docPartPr>
      <w:docPartBody>
        <w:p w:rsidR="00C507C2" w:rsidRDefault="00B35605">
          <w:pPr>
            <w:pStyle w:val="AB76EE9E196F4DBC8E434B7BE102BF22"/>
          </w:pPr>
          <w:r w:rsidRPr="00BF4184">
            <w:t>Column Head</w:t>
          </w:r>
        </w:p>
      </w:docPartBody>
    </w:docPart>
    <w:docPart>
      <w:docPartPr>
        <w:name w:val="A59FE4A9E1D44DB89B0D39BC50F5C893"/>
        <w:category>
          <w:name w:val="General"/>
          <w:gallery w:val="placeholder"/>
        </w:category>
        <w:types>
          <w:type w:val="bbPlcHdr"/>
        </w:types>
        <w:behaviors>
          <w:behavior w:val="content"/>
        </w:behaviors>
        <w:guid w:val="{00A11CD7-A660-4FD0-9CAB-8027606AE52D}"/>
      </w:docPartPr>
      <w:docPartBody>
        <w:p w:rsidR="00C507C2" w:rsidRDefault="00B35605">
          <w:pPr>
            <w:pStyle w:val="A59FE4A9E1D44DB89B0D39BC50F5C893"/>
          </w:pPr>
          <w:r w:rsidRPr="00BF4184">
            <w:t>Column Head</w:t>
          </w:r>
        </w:p>
      </w:docPartBody>
    </w:docPart>
    <w:docPart>
      <w:docPartPr>
        <w:name w:val="6134E3162B9F4FD79D9C50CC624C8B4A"/>
        <w:category>
          <w:name w:val="General"/>
          <w:gallery w:val="placeholder"/>
        </w:category>
        <w:types>
          <w:type w:val="bbPlcHdr"/>
        </w:types>
        <w:behaviors>
          <w:behavior w:val="content"/>
        </w:behaviors>
        <w:guid w:val="{BE1586D8-2CC2-41FD-8F1A-E9D8F398132C}"/>
      </w:docPartPr>
      <w:docPartBody>
        <w:p w:rsidR="00C507C2" w:rsidRDefault="00B35605">
          <w:pPr>
            <w:pStyle w:val="6134E3162B9F4FD79D9C50CC624C8B4A"/>
          </w:pPr>
          <w:r w:rsidRPr="00BF4184">
            <w:t>Column Head</w:t>
          </w:r>
        </w:p>
      </w:docPartBody>
    </w:docPart>
    <w:docPart>
      <w:docPartPr>
        <w:name w:val="3BAF1F9BEA2B4B52B9846461A83EDDE9"/>
        <w:category>
          <w:name w:val="General"/>
          <w:gallery w:val="placeholder"/>
        </w:category>
        <w:types>
          <w:type w:val="bbPlcHdr"/>
        </w:types>
        <w:behaviors>
          <w:behavior w:val="content"/>
        </w:behaviors>
        <w:guid w:val="{D8DD9B73-ACFD-4927-9245-D9CF158C08AE}"/>
      </w:docPartPr>
      <w:docPartBody>
        <w:p w:rsidR="00C507C2" w:rsidRDefault="00B35605">
          <w:pPr>
            <w:pStyle w:val="3BAF1F9BEA2B4B52B9846461A83EDDE9"/>
          </w:pPr>
          <w:r w:rsidRPr="00BF4184">
            <w:t>Column Head</w:t>
          </w:r>
        </w:p>
      </w:docPartBody>
    </w:docPart>
    <w:docPart>
      <w:docPartPr>
        <w:name w:val="C40051402E6D412E8CC11ABCA6AD28B3"/>
        <w:category>
          <w:name w:val="General"/>
          <w:gallery w:val="placeholder"/>
        </w:category>
        <w:types>
          <w:type w:val="bbPlcHdr"/>
        </w:types>
        <w:behaviors>
          <w:behavior w:val="content"/>
        </w:behaviors>
        <w:guid w:val="{CDC55C89-0F72-4338-A83C-701D5DAA049E}"/>
      </w:docPartPr>
      <w:docPartBody>
        <w:p w:rsidR="00C507C2" w:rsidRDefault="00B35605">
          <w:pPr>
            <w:pStyle w:val="C40051402E6D412E8CC11ABCA6AD28B3"/>
          </w:pPr>
          <w:r w:rsidRPr="00BF4184">
            <w:t>Column Head</w:t>
          </w:r>
        </w:p>
      </w:docPartBody>
    </w:docPart>
    <w:docPart>
      <w:docPartPr>
        <w:name w:val="CE9D1CA027914B50A4B4D57D1272636B"/>
        <w:category>
          <w:name w:val="General"/>
          <w:gallery w:val="placeholder"/>
        </w:category>
        <w:types>
          <w:type w:val="bbPlcHdr"/>
        </w:types>
        <w:behaviors>
          <w:behavior w:val="content"/>
        </w:behaviors>
        <w:guid w:val="{88B49E7F-06AD-4C8A-8429-87C1BA31385A}"/>
      </w:docPartPr>
      <w:docPartBody>
        <w:p w:rsidR="00C507C2" w:rsidRDefault="00B35605">
          <w:pPr>
            <w:pStyle w:val="CE9D1CA027914B50A4B4D57D1272636B"/>
          </w:pPr>
          <w:r w:rsidRPr="00BF4184">
            <w:t>Row Head</w:t>
          </w:r>
        </w:p>
      </w:docPartBody>
    </w:docPart>
    <w:docPart>
      <w:docPartPr>
        <w:name w:val="2CBCC7552843428C8B4D884015BBAA49"/>
        <w:category>
          <w:name w:val="General"/>
          <w:gallery w:val="placeholder"/>
        </w:category>
        <w:types>
          <w:type w:val="bbPlcHdr"/>
        </w:types>
        <w:behaviors>
          <w:behavior w:val="content"/>
        </w:behaviors>
        <w:guid w:val="{2CB87686-8E52-4C12-8B02-69D9D900C57F}"/>
      </w:docPartPr>
      <w:docPartBody>
        <w:p w:rsidR="00C507C2" w:rsidRDefault="00B35605">
          <w:pPr>
            <w:pStyle w:val="2CBCC7552843428C8B4D884015BBAA49"/>
          </w:pPr>
          <w:r w:rsidRPr="00BF4184">
            <w:t>123</w:t>
          </w:r>
        </w:p>
      </w:docPartBody>
    </w:docPart>
    <w:docPart>
      <w:docPartPr>
        <w:name w:val="C1B38F09BFE7416B9482503496F49478"/>
        <w:category>
          <w:name w:val="General"/>
          <w:gallery w:val="placeholder"/>
        </w:category>
        <w:types>
          <w:type w:val="bbPlcHdr"/>
        </w:types>
        <w:behaviors>
          <w:behavior w:val="content"/>
        </w:behaviors>
        <w:guid w:val="{A49FF563-AE18-44A4-A8B5-C593BB1D6824}"/>
      </w:docPartPr>
      <w:docPartBody>
        <w:p w:rsidR="00C507C2" w:rsidRDefault="00B35605">
          <w:pPr>
            <w:pStyle w:val="C1B38F09BFE7416B9482503496F49478"/>
          </w:pPr>
          <w:r w:rsidRPr="00BF4184">
            <w:t>123</w:t>
          </w:r>
        </w:p>
      </w:docPartBody>
    </w:docPart>
    <w:docPart>
      <w:docPartPr>
        <w:name w:val="2ADDC6CD5C7D4B21A0F5CAC71DF2F8CA"/>
        <w:category>
          <w:name w:val="General"/>
          <w:gallery w:val="placeholder"/>
        </w:category>
        <w:types>
          <w:type w:val="bbPlcHdr"/>
        </w:types>
        <w:behaviors>
          <w:behavior w:val="content"/>
        </w:behaviors>
        <w:guid w:val="{E59D440F-AC5D-4EF5-B613-EFF1AAC939BD}"/>
      </w:docPartPr>
      <w:docPartBody>
        <w:p w:rsidR="00C507C2" w:rsidRDefault="00B35605">
          <w:pPr>
            <w:pStyle w:val="2ADDC6CD5C7D4B21A0F5CAC71DF2F8CA"/>
          </w:pPr>
          <w:r w:rsidRPr="00BF4184">
            <w:t>123</w:t>
          </w:r>
        </w:p>
      </w:docPartBody>
    </w:docPart>
    <w:docPart>
      <w:docPartPr>
        <w:name w:val="A6178EE94EDA4659BE9DB6219A944D87"/>
        <w:category>
          <w:name w:val="General"/>
          <w:gallery w:val="placeholder"/>
        </w:category>
        <w:types>
          <w:type w:val="bbPlcHdr"/>
        </w:types>
        <w:behaviors>
          <w:behavior w:val="content"/>
        </w:behaviors>
        <w:guid w:val="{CF9D7A58-8484-475E-B9A0-3B065B672756}"/>
      </w:docPartPr>
      <w:docPartBody>
        <w:p w:rsidR="00C507C2" w:rsidRDefault="00B35605">
          <w:pPr>
            <w:pStyle w:val="A6178EE94EDA4659BE9DB6219A944D87"/>
          </w:pPr>
          <w:r w:rsidRPr="00BF4184">
            <w:t>123</w:t>
          </w:r>
        </w:p>
      </w:docPartBody>
    </w:docPart>
    <w:docPart>
      <w:docPartPr>
        <w:name w:val="FCB1744EE73A478B9CE93A82832476C0"/>
        <w:category>
          <w:name w:val="General"/>
          <w:gallery w:val="placeholder"/>
        </w:category>
        <w:types>
          <w:type w:val="bbPlcHdr"/>
        </w:types>
        <w:behaviors>
          <w:behavior w:val="content"/>
        </w:behaviors>
        <w:guid w:val="{58D09323-FF89-4BA8-8E58-50526C6D85D0}"/>
      </w:docPartPr>
      <w:docPartBody>
        <w:p w:rsidR="00C507C2" w:rsidRDefault="00B35605">
          <w:pPr>
            <w:pStyle w:val="FCB1744EE73A478B9CE93A82832476C0"/>
          </w:pPr>
          <w:r w:rsidRPr="00BF4184">
            <w:t>Row Head</w:t>
          </w:r>
        </w:p>
      </w:docPartBody>
    </w:docPart>
    <w:docPart>
      <w:docPartPr>
        <w:name w:val="0E619635750846FAB7132F9AA2FA1718"/>
        <w:category>
          <w:name w:val="General"/>
          <w:gallery w:val="placeholder"/>
        </w:category>
        <w:types>
          <w:type w:val="bbPlcHdr"/>
        </w:types>
        <w:behaviors>
          <w:behavior w:val="content"/>
        </w:behaviors>
        <w:guid w:val="{B1A28509-89F7-4919-9CE5-918EFAB6D3A3}"/>
      </w:docPartPr>
      <w:docPartBody>
        <w:p w:rsidR="00C507C2" w:rsidRDefault="00B35605">
          <w:pPr>
            <w:pStyle w:val="0E619635750846FAB7132F9AA2FA1718"/>
          </w:pPr>
          <w:r w:rsidRPr="00BF4184">
            <w:t>456</w:t>
          </w:r>
        </w:p>
      </w:docPartBody>
    </w:docPart>
    <w:docPart>
      <w:docPartPr>
        <w:name w:val="40A052456CA64625B0E42185F132353A"/>
        <w:category>
          <w:name w:val="General"/>
          <w:gallery w:val="placeholder"/>
        </w:category>
        <w:types>
          <w:type w:val="bbPlcHdr"/>
        </w:types>
        <w:behaviors>
          <w:behavior w:val="content"/>
        </w:behaviors>
        <w:guid w:val="{86DC651A-C630-4318-9CDA-07506B8C089B}"/>
      </w:docPartPr>
      <w:docPartBody>
        <w:p w:rsidR="00C507C2" w:rsidRDefault="00B35605">
          <w:pPr>
            <w:pStyle w:val="40A052456CA64625B0E42185F132353A"/>
          </w:pPr>
          <w:r w:rsidRPr="00BF4184">
            <w:t>456</w:t>
          </w:r>
        </w:p>
      </w:docPartBody>
    </w:docPart>
    <w:docPart>
      <w:docPartPr>
        <w:name w:val="CD3B4CED46B444DE81D89D835976E877"/>
        <w:category>
          <w:name w:val="General"/>
          <w:gallery w:val="placeholder"/>
        </w:category>
        <w:types>
          <w:type w:val="bbPlcHdr"/>
        </w:types>
        <w:behaviors>
          <w:behavior w:val="content"/>
        </w:behaviors>
        <w:guid w:val="{FEC6F545-FD06-4F1E-8808-90B55256B13F}"/>
      </w:docPartPr>
      <w:docPartBody>
        <w:p w:rsidR="00C507C2" w:rsidRDefault="00B35605">
          <w:pPr>
            <w:pStyle w:val="CD3B4CED46B444DE81D89D835976E877"/>
          </w:pPr>
          <w:r w:rsidRPr="00BF4184">
            <w:t>456</w:t>
          </w:r>
        </w:p>
      </w:docPartBody>
    </w:docPart>
    <w:docPart>
      <w:docPartPr>
        <w:name w:val="C1F05EDFA6454194AF42859FDC4BFF8F"/>
        <w:category>
          <w:name w:val="General"/>
          <w:gallery w:val="placeholder"/>
        </w:category>
        <w:types>
          <w:type w:val="bbPlcHdr"/>
        </w:types>
        <w:behaviors>
          <w:behavior w:val="content"/>
        </w:behaviors>
        <w:guid w:val="{79EE9314-9DBC-4F42-BC0D-C8D599323273}"/>
      </w:docPartPr>
      <w:docPartBody>
        <w:p w:rsidR="00C507C2" w:rsidRDefault="00B35605">
          <w:pPr>
            <w:pStyle w:val="C1F05EDFA6454194AF42859FDC4BFF8F"/>
          </w:pPr>
          <w:r w:rsidRPr="00BF4184">
            <w:t>456</w:t>
          </w:r>
        </w:p>
      </w:docPartBody>
    </w:docPart>
    <w:docPart>
      <w:docPartPr>
        <w:name w:val="DBF327582C1648339CB3D2870818AE5F"/>
        <w:category>
          <w:name w:val="General"/>
          <w:gallery w:val="placeholder"/>
        </w:category>
        <w:types>
          <w:type w:val="bbPlcHdr"/>
        </w:types>
        <w:behaviors>
          <w:behavior w:val="content"/>
        </w:behaviors>
        <w:guid w:val="{824343B3-3770-4082-82AC-2BF9722517C7}"/>
      </w:docPartPr>
      <w:docPartBody>
        <w:p w:rsidR="00C507C2" w:rsidRDefault="00B35605">
          <w:pPr>
            <w:pStyle w:val="DBF327582C1648339CB3D2870818AE5F"/>
          </w:pPr>
          <w:r w:rsidRPr="00BF4184">
            <w:t>Row Head</w:t>
          </w:r>
        </w:p>
      </w:docPartBody>
    </w:docPart>
    <w:docPart>
      <w:docPartPr>
        <w:name w:val="9B64451AA95D4CC48264C2E6A26B4DD2"/>
        <w:category>
          <w:name w:val="General"/>
          <w:gallery w:val="placeholder"/>
        </w:category>
        <w:types>
          <w:type w:val="bbPlcHdr"/>
        </w:types>
        <w:behaviors>
          <w:behavior w:val="content"/>
        </w:behaviors>
        <w:guid w:val="{29377EE6-1CF7-4E74-A824-996B3A60F20D}"/>
      </w:docPartPr>
      <w:docPartBody>
        <w:p w:rsidR="00C507C2" w:rsidRDefault="00B35605">
          <w:pPr>
            <w:pStyle w:val="9B64451AA95D4CC48264C2E6A26B4DD2"/>
          </w:pPr>
          <w:r w:rsidRPr="00BF4184">
            <w:t>789</w:t>
          </w:r>
        </w:p>
      </w:docPartBody>
    </w:docPart>
    <w:docPart>
      <w:docPartPr>
        <w:name w:val="2C9C1B45AC9B476681655CD9A5B7B373"/>
        <w:category>
          <w:name w:val="General"/>
          <w:gallery w:val="placeholder"/>
        </w:category>
        <w:types>
          <w:type w:val="bbPlcHdr"/>
        </w:types>
        <w:behaviors>
          <w:behavior w:val="content"/>
        </w:behaviors>
        <w:guid w:val="{46691535-03D7-4905-A7FD-A219118E79E5}"/>
      </w:docPartPr>
      <w:docPartBody>
        <w:p w:rsidR="00C507C2" w:rsidRDefault="00B35605">
          <w:pPr>
            <w:pStyle w:val="2C9C1B45AC9B476681655CD9A5B7B373"/>
          </w:pPr>
          <w:r w:rsidRPr="00BF4184">
            <w:t>789</w:t>
          </w:r>
        </w:p>
      </w:docPartBody>
    </w:docPart>
    <w:docPart>
      <w:docPartPr>
        <w:name w:val="F3431F8871414C7E9EC16E1B0ADABCF6"/>
        <w:category>
          <w:name w:val="General"/>
          <w:gallery w:val="placeholder"/>
        </w:category>
        <w:types>
          <w:type w:val="bbPlcHdr"/>
        </w:types>
        <w:behaviors>
          <w:behavior w:val="content"/>
        </w:behaviors>
        <w:guid w:val="{5C5B0D9F-0FBF-473B-85EA-D836941FD1B8}"/>
      </w:docPartPr>
      <w:docPartBody>
        <w:p w:rsidR="00C507C2" w:rsidRDefault="00B35605">
          <w:pPr>
            <w:pStyle w:val="F3431F8871414C7E9EC16E1B0ADABCF6"/>
          </w:pPr>
          <w:r w:rsidRPr="00BF4184">
            <w:t>789</w:t>
          </w:r>
        </w:p>
      </w:docPartBody>
    </w:docPart>
    <w:docPart>
      <w:docPartPr>
        <w:name w:val="25CA667340AB4E589CEFA440AE209448"/>
        <w:category>
          <w:name w:val="General"/>
          <w:gallery w:val="placeholder"/>
        </w:category>
        <w:types>
          <w:type w:val="bbPlcHdr"/>
        </w:types>
        <w:behaviors>
          <w:behavior w:val="content"/>
        </w:behaviors>
        <w:guid w:val="{1A2A4CD0-1F5F-497D-9B55-BB4DDC792419}"/>
      </w:docPartPr>
      <w:docPartBody>
        <w:p w:rsidR="00C507C2" w:rsidRDefault="00B35605">
          <w:pPr>
            <w:pStyle w:val="25CA667340AB4E589CEFA440AE209448"/>
          </w:pPr>
          <w:r w:rsidRPr="00BF4184">
            <w:t>789</w:t>
          </w:r>
        </w:p>
      </w:docPartBody>
    </w:docPart>
    <w:docPart>
      <w:docPartPr>
        <w:name w:val="EC8A315B33354AF9B143F0E761E6B2AB"/>
        <w:category>
          <w:name w:val="General"/>
          <w:gallery w:val="placeholder"/>
        </w:category>
        <w:types>
          <w:type w:val="bbPlcHdr"/>
        </w:types>
        <w:behaviors>
          <w:behavior w:val="content"/>
        </w:behaviors>
        <w:guid w:val="{3ACE569F-A252-4B95-8904-B1831AB1B663}"/>
      </w:docPartPr>
      <w:docPartBody>
        <w:p w:rsidR="00C507C2" w:rsidRDefault="00B35605">
          <w:pPr>
            <w:pStyle w:val="EC8A315B33354AF9B143F0E761E6B2AB"/>
          </w:pPr>
          <w:r w:rsidRPr="00BF4184">
            <w:t>Row Head</w:t>
          </w:r>
        </w:p>
      </w:docPartBody>
    </w:docPart>
    <w:docPart>
      <w:docPartPr>
        <w:name w:val="87A2871721804D14AD33253C692BCD00"/>
        <w:category>
          <w:name w:val="General"/>
          <w:gallery w:val="placeholder"/>
        </w:category>
        <w:types>
          <w:type w:val="bbPlcHdr"/>
        </w:types>
        <w:behaviors>
          <w:behavior w:val="content"/>
        </w:behaviors>
        <w:guid w:val="{17EA1C0D-E63D-42EE-AF92-5F00FBDADCB5}"/>
      </w:docPartPr>
      <w:docPartBody>
        <w:p w:rsidR="00C507C2" w:rsidRDefault="00B35605">
          <w:pPr>
            <w:pStyle w:val="87A2871721804D14AD33253C692BCD00"/>
          </w:pPr>
          <w:r w:rsidRPr="00BF4184">
            <w:t>123</w:t>
          </w:r>
        </w:p>
      </w:docPartBody>
    </w:docPart>
    <w:docPart>
      <w:docPartPr>
        <w:name w:val="6C5B3FD8875A485699A48D7847632F23"/>
        <w:category>
          <w:name w:val="General"/>
          <w:gallery w:val="placeholder"/>
        </w:category>
        <w:types>
          <w:type w:val="bbPlcHdr"/>
        </w:types>
        <w:behaviors>
          <w:behavior w:val="content"/>
        </w:behaviors>
        <w:guid w:val="{9CAD045E-6D38-45FC-8CE2-A5A79849BB55}"/>
      </w:docPartPr>
      <w:docPartBody>
        <w:p w:rsidR="00C507C2" w:rsidRDefault="00B35605">
          <w:pPr>
            <w:pStyle w:val="6C5B3FD8875A485699A48D7847632F23"/>
          </w:pPr>
          <w:r w:rsidRPr="00BF4184">
            <w:t>123</w:t>
          </w:r>
        </w:p>
      </w:docPartBody>
    </w:docPart>
    <w:docPart>
      <w:docPartPr>
        <w:name w:val="F78415F2D5754A249169670A869340AB"/>
        <w:category>
          <w:name w:val="General"/>
          <w:gallery w:val="placeholder"/>
        </w:category>
        <w:types>
          <w:type w:val="bbPlcHdr"/>
        </w:types>
        <w:behaviors>
          <w:behavior w:val="content"/>
        </w:behaviors>
        <w:guid w:val="{9ECBD7D4-BE70-4E62-B13B-982FFE9B6EED}"/>
      </w:docPartPr>
      <w:docPartBody>
        <w:p w:rsidR="00C507C2" w:rsidRDefault="00B35605">
          <w:pPr>
            <w:pStyle w:val="F78415F2D5754A249169670A869340AB"/>
          </w:pPr>
          <w:r w:rsidRPr="00BF4184">
            <w:t>123</w:t>
          </w:r>
        </w:p>
      </w:docPartBody>
    </w:docPart>
    <w:docPart>
      <w:docPartPr>
        <w:name w:val="EA8E3B0BC1D74222BC8C0622F2450CAB"/>
        <w:category>
          <w:name w:val="General"/>
          <w:gallery w:val="placeholder"/>
        </w:category>
        <w:types>
          <w:type w:val="bbPlcHdr"/>
        </w:types>
        <w:behaviors>
          <w:behavior w:val="content"/>
        </w:behaviors>
        <w:guid w:val="{29A41B2A-C5F5-4D1C-A1A4-D673FEC13AE4}"/>
      </w:docPartPr>
      <w:docPartBody>
        <w:p w:rsidR="00C507C2" w:rsidRDefault="00B35605">
          <w:pPr>
            <w:pStyle w:val="EA8E3B0BC1D74222BC8C0622F2450CAB"/>
          </w:pPr>
          <w:r w:rsidRPr="00BF4184">
            <w:t>123</w:t>
          </w:r>
        </w:p>
      </w:docPartBody>
    </w:docPart>
    <w:docPart>
      <w:docPartPr>
        <w:name w:val="B81CF86DB24C4AE49A796577A7B6A30B"/>
        <w:category>
          <w:name w:val="General"/>
          <w:gallery w:val="placeholder"/>
        </w:category>
        <w:types>
          <w:type w:val="bbPlcHdr"/>
        </w:types>
        <w:behaviors>
          <w:behavior w:val="content"/>
        </w:behaviors>
        <w:guid w:val="{73F1FCCC-F1B0-41C4-8B4F-F225F8380B18}"/>
      </w:docPartPr>
      <w:docPartBody>
        <w:p w:rsidR="00C507C2" w:rsidRDefault="00B35605">
          <w:pPr>
            <w:pStyle w:val="B81CF86DB24C4AE49A796577A7B6A30B"/>
          </w:pPr>
          <w:r w:rsidRPr="00BF4184">
            <w:t>Row Head</w:t>
          </w:r>
        </w:p>
      </w:docPartBody>
    </w:docPart>
    <w:docPart>
      <w:docPartPr>
        <w:name w:val="F87D3D1D1D244AE8877FEEAE5730888D"/>
        <w:category>
          <w:name w:val="General"/>
          <w:gallery w:val="placeholder"/>
        </w:category>
        <w:types>
          <w:type w:val="bbPlcHdr"/>
        </w:types>
        <w:behaviors>
          <w:behavior w:val="content"/>
        </w:behaviors>
        <w:guid w:val="{645383C4-1DE5-414A-A00A-9087DF39BAFC}"/>
      </w:docPartPr>
      <w:docPartBody>
        <w:p w:rsidR="00C507C2" w:rsidRDefault="00B35605">
          <w:pPr>
            <w:pStyle w:val="F87D3D1D1D244AE8877FEEAE5730888D"/>
          </w:pPr>
          <w:r w:rsidRPr="00BF4184">
            <w:t>456</w:t>
          </w:r>
        </w:p>
      </w:docPartBody>
    </w:docPart>
    <w:docPart>
      <w:docPartPr>
        <w:name w:val="680A26F758C540EBB5721EB7F9B013ED"/>
        <w:category>
          <w:name w:val="General"/>
          <w:gallery w:val="placeholder"/>
        </w:category>
        <w:types>
          <w:type w:val="bbPlcHdr"/>
        </w:types>
        <w:behaviors>
          <w:behavior w:val="content"/>
        </w:behaviors>
        <w:guid w:val="{A3C132DC-3BF5-4ED0-A9B1-717C97D64E81}"/>
      </w:docPartPr>
      <w:docPartBody>
        <w:p w:rsidR="00C507C2" w:rsidRDefault="00B35605">
          <w:pPr>
            <w:pStyle w:val="680A26F758C540EBB5721EB7F9B013ED"/>
          </w:pPr>
          <w:r w:rsidRPr="00BF4184">
            <w:t>456</w:t>
          </w:r>
        </w:p>
      </w:docPartBody>
    </w:docPart>
    <w:docPart>
      <w:docPartPr>
        <w:name w:val="1750ECB7DC5748A89CFE78318F57BA45"/>
        <w:category>
          <w:name w:val="General"/>
          <w:gallery w:val="placeholder"/>
        </w:category>
        <w:types>
          <w:type w:val="bbPlcHdr"/>
        </w:types>
        <w:behaviors>
          <w:behavior w:val="content"/>
        </w:behaviors>
        <w:guid w:val="{FE13AA3A-4FB4-440C-A5EB-D94905E9023B}"/>
      </w:docPartPr>
      <w:docPartBody>
        <w:p w:rsidR="00C507C2" w:rsidRDefault="00B35605">
          <w:pPr>
            <w:pStyle w:val="1750ECB7DC5748A89CFE78318F57BA45"/>
          </w:pPr>
          <w:r w:rsidRPr="00BF4184">
            <w:t>456</w:t>
          </w:r>
        </w:p>
      </w:docPartBody>
    </w:docPart>
    <w:docPart>
      <w:docPartPr>
        <w:name w:val="7E33B4630A96400FAC1E71B1FFE4274E"/>
        <w:category>
          <w:name w:val="General"/>
          <w:gallery w:val="placeholder"/>
        </w:category>
        <w:types>
          <w:type w:val="bbPlcHdr"/>
        </w:types>
        <w:behaviors>
          <w:behavior w:val="content"/>
        </w:behaviors>
        <w:guid w:val="{FE4747B7-E6F7-458F-BD65-6A700209E696}"/>
      </w:docPartPr>
      <w:docPartBody>
        <w:p w:rsidR="00C507C2" w:rsidRDefault="00B35605">
          <w:pPr>
            <w:pStyle w:val="7E33B4630A96400FAC1E71B1FFE4274E"/>
          </w:pPr>
          <w:r w:rsidRPr="00BF4184">
            <w:t>456</w:t>
          </w:r>
        </w:p>
      </w:docPartBody>
    </w:docPart>
    <w:docPart>
      <w:docPartPr>
        <w:name w:val="B552D3AC56594D0E8E5F312E12F71AE8"/>
        <w:category>
          <w:name w:val="General"/>
          <w:gallery w:val="placeholder"/>
        </w:category>
        <w:types>
          <w:type w:val="bbPlcHdr"/>
        </w:types>
        <w:behaviors>
          <w:behavior w:val="content"/>
        </w:behaviors>
        <w:guid w:val="{CC6213A6-1C2F-402C-9A3C-6A4F416AD3B4}"/>
      </w:docPartPr>
      <w:docPartBody>
        <w:p w:rsidR="00C507C2" w:rsidRDefault="00B35605">
          <w:pPr>
            <w:pStyle w:val="B552D3AC56594D0E8E5F312E12F71AE8"/>
          </w:pPr>
          <w:r w:rsidRPr="00BF4184">
            <w:t>Row Head</w:t>
          </w:r>
        </w:p>
      </w:docPartBody>
    </w:docPart>
    <w:docPart>
      <w:docPartPr>
        <w:name w:val="7746942A03954D27BD9622E3AB698C1C"/>
        <w:category>
          <w:name w:val="General"/>
          <w:gallery w:val="placeholder"/>
        </w:category>
        <w:types>
          <w:type w:val="bbPlcHdr"/>
        </w:types>
        <w:behaviors>
          <w:behavior w:val="content"/>
        </w:behaviors>
        <w:guid w:val="{99A42881-B48E-4D08-B224-64F8E814A656}"/>
      </w:docPartPr>
      <w:docPartBody>
        <w:p w:rsidR="00C507C2" w:rsidRDefault="00B35605">
          <w:pPr>
            <w:pStyle w:val="7746942A03954D27BD9622E3AB698C1C"/>
          </w:pPr>
          <w:r w:rsidRPr="00BF4184">
            <w:t>789</w:t>
          </w:r>
        </w:p>
      </w:docPartBody>
    </w:docPart>
    <w:docPart>
      <w:docPartPr>
        <w:name w:val="423B9D7865804D9EB05629611ABF2867"/>
        <w:category>
          <w:name w:val="General"/>
          <w:gallery w:val="placeholder"/>
        </w:category>
        <w:types>
          <w:type w:val="bbPlcHdr"/>
        </w:types>
        <w:behaviors>
          <w:behavior w:val="content"/>
        </w:behaviors>
        <w:guid w:val="{861429F5-9A55-4AEC-9818-36110AE6DD5D}"/>
      </w:docPartPr>
      <w:docPartBody>
        <w:p w:rsidR="00C507C2" w:rsidRDefault="00B35605">
          <w:pPr>
            <w:pStyle w:val="423B9D7865804D9EB05629611ABF2867"/>
          </w:pPr>
          <w:r w:rsidRPr="00BF4184">
            <w:t>789</w:t>
          </w:r>
        </w:p>
      </w:docPartBody>
    </w:docPart>
    <w:docPart>
      <w:docPartPr>
        <w:name w:val="D80E4F251E244012BF9CE9BDFBBC9628"/>
        <w:category>
          <w:name w:val="General"/>
          <w:gallery w:val="placeholder"/>
        </w:category>
        <w:types>
          <w:type w:val="bbPlcHdr"/>
        </w:types>
        <w:behaviors>
          <w:behavior w:val="content"/>
        </w:behaviors>
        <w:guid w:val="{6F92A663-177C-491F-9D9B-C77097C95793}"/>
      </w:docPartPr>
      <w:docPartBody>
        <w:p w:rsidR="00C507C2" w:rsidRDefault="00B35605">
          <w:pPr>
            <w:pStyle w:val="D80E4F251E244012BF9CE9BDFBBC9628"/>
          </w:pPr>
          <w:r w:rsidRPr="00BF4184">
            <w:t>789</w:t>
          </w:r>
        </w:p>
      </w:docPartBody>
    </w:docPart>
    <w:docPart>
      <w:docPartPr>
        <w:name w:val="8C4E473B02AA4C63BECC913B1067AE6E"/>
        <w:category>
          <w:name w:val="General"/>
          <w:gallery w:val="placeholder"/>
        </w:category>
        <w:types>
          <w:type w:val="bbPlcHdr"/>
        </w:types>
        <w:behaviors>
          <w:behavior w:val="content"/>
        </w:behaviors>
        <w:guid w:val="{51EF94E2-7DC2-4575-A295-E3615A86F3DB}"/>
      </w:docPartPr>
      <w:docPartBody>
        <w:p w:rsidR="00C507C2" w:rsidRDefault="00B35605">
          <w:pPr>
            <w:pStyle w:val="8C4E473B02AA4C63BECC913B1067AE6E"/>
          </w:pPr>
          <w:r w:rsidRPr="00BF4184">
            <w:t>789</w:t>
          </w:r>
        </w:p>
      </w:docPartBody>
    </w:docPart>
    <w:docPart>
      <w:docPartPr>
        <w:name w:val="13399742ECF54611ADC7F9EFC3E0B181"/>
        <w:category>
          <w:name w:val="General"/>
          <w:gallery w:val="placeholder"/>
        </w:category>
        <w:types>
          <w:type w:val="bbPlcHdr"/>
        </w:types>
        <w:behaviors>
          <w:behavior w:val="content"/>
        </w:behaviors>
        <w:guid w:val="{0CABE75B-EA0A-471F-A50E-9898722A25C3}"/>
      </w:docPartPr>
      <w:docPartBody>
        <w:p w:rsidR="00C507C2" w:rsidRDefault="00B35605">
          <w:pPr>
            <w:pStyle w:val="13399742ECF54611ADC7F9EFC3E0B18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01E86C611DB4D9FA17CC75F29CC75E7"/>
        <w:category>
          <w:name w:val="General"/>
          <w:gallery w:val="placeholder"/>
        </w:category>
        <w:types>
          <w:type w:val="bbPlcHdr"/>
        </w:types>
        <w:behaviors>
          <w:behavior w:val="content"/>
        </w:behaviors>
        <w:guid w:val="{DA07451A-4511-4A23-AB6A-66A55D295EA7}"/>
      </w:docPartPr>
      <w:docPartBody>
        <w:p w:rsidR="00C507C2" w:rsidRDefault="00B35605">
          <w:pPr>
            <w:pStyle w:val="601E86C611DB4D9FA17CC75F29CC75E7"/>
          </w:pPr>
          <w:r w:rsidRPr="005D3A03">
            <w:t>Figures title:</w:t>
          </w:r>
        </w:p>
      </w:docPartBody>
    </w:docPart>
    <w:docPart>
      <w:docPartPr>
        <w:name w:val="8714724BC5844CCC9B8804DB522FE60E"/>
        <w:category>
          <w:name w:val="General"/>
          <w:gallery w:val="placeholder"/>
        </w:category>
        <w:types>
          <w:type w:val="bbPlcHdr"/>
        </w:types>
        <w:behaviors>
          <w:behavior w:val="content"/>
        </w:behaviors>
        <w:guid w:val="{5B48CF99-1195-4F4B-923E-C1FB3AD9E3B6}"/>
      </w:docPartPr>
      <w:docPartBody>
        <w:p w:rsidR="00C507C2" w:rsidRDefault="00B35605">
          <w:pPr>
            <w:pStyle w:val="8714724BC5844CCC9B8804DB522FE60E"/>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BA8AFE68DAE540DC82EF7113372538A3"/>
        <w:category>
          <w:name w:val="General"/>
          <w:gallery w:val="placeholder"/>
        </w:category>
        <w:types>
          <w:type w:val="bbPlcHdr"/>
        </w:types>
        <w:behaviors>
          <w:behavior w:val="content"/>
        </w:behaviors>
        <w:guid w:val="{8ED7483B-5E0F-4397-9B8A-032965906DFD}"/>
      </w:docPartPr>
      <w:docPartBody>
        <w:p w:rsidR="00C507C2" w:rsidRDefault="00843BDC" w:rsidP="00843BDC">
          <w:pPr>
            <w:pStyle w:val="BA8AFE68DAE540DC82EF7113372538A3"/>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D9CC39F9666C4140AE723482BFFA3049"/>
        <w:category>
          <w:name w:val="General"/>
          <w:gallery w:val="placeholder"/>
        </w:category>
        <w:types>
          <w:type w:val="bbPlcHdr"/>
        </w:types>
        <w:behaviors>
          <w:behavior w:val="content"/>
        </w:behaviors>
        <w:guid w:val="{80074CE1-B22B-4432-8511-984625B90DFA}"/>
      </w:docPartPr>
      <w:docPartBody>
        <w:p w:rsidR="00C507C2" w:rsidRDefault="00843BDC" w:rsidP="00843BDC">
          <w:pPr>
            <w:pStyle w:val="D9CC39F9666C4140AE723482BFFA3049"/>
          </w:pPr>
          <w:r>
            <w:t>Last Name, Year</w:t>
          </w:r>
        </w:p>
      </w:docPartBody>
    </w:docPart>
    <w:docPart>
      <w:docPartPr>
        <w:name w:val="EF99FAB349B04309A02F1AA79549C9AA"/>
        <w:category>
          <w:name w:val="General"/>
          <w:gallery w:val="placeholder"/>
        </w:category>
        <w:types>
          <w:type w:val="bbPlcHdr"/>
        </w:types>
        <w:behaviors>
          <w:behavior w:val="content"/>
        </w:behaviors>
        <w:guid w:val="{4E04BD7E-774C-41CB-9B15-EF14A7CA6A0E}"/>
      </w:docPartPr>
      <w:docPartBody>
        <w:p w:rsidR="00C507C2" w:rsidRDefault="00843BDC" w:rsidP="00843BDC">
          <w:pPr>
            <w:pStyle w:val="EF99FAB349B04309A02F1AA79549C9AA"/>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86A427A5F4F043708750EAF9057FC598"/>
        <w:category>
          <w:name w:val="General"/>
          <w:gallery w:val="placeholder"/>
        </w:category>
        <w:types>
          <w:type w:val="bbPlcHdr"/>
        </w:types>
        <w:behaviors>
          <w:behavior w:val="content"/>
        </w:behaviors>
        <w:guid w:val="{D6598F2A-102B-4558-B479-AB5104843C05}"/>
      </w:docPartPr>
      <w:docPartBody>
        <w:p w:rsidR="00C507C2" w:rsidRDefault="00843BDC" w:rsidP="00843BDC">
          <w:pPr>
            <w:pStyle w:val="86A427A5F4F043708750EAF9057FC598"/>
          </w:pPr>
          <w:r>
            <w:t>Last Name,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DC"/>
    <w:rsid w:val="000B4F72"/>
    <w:rsid w:val="00843BDC"/>
    <w:rsid w:val="00B35605"/>
    <w:rsid w:val="00BF6163"/>
    <w:rsid w:val="00C50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CBFAA2F9F24685BA82B0FA5FF2836B">
    <w:name w:val="D0CBFAA2F9F24685BA82B0FA5FF2836B"/>
  </w:style>
  <w:style w:type="paragraph" w:customStyle="1" w:styleId="17CF8939B0DE41DE8319AA8FD005E3C4">
    <w:name w:val="17CF8939B0DE41DE8319AA8FD005E3C4"/>
  </w:style>
  <w:style w:type="paragraph" w:customStyle="1" w:styleId="EB3773187DB64178860AF672E1EBF706">
    <w:name w:val="EB3773187DB64178860AF672E1EBF706"/>
  </w:style>
  <w:style w:type="paragraph" w:customStyle="1" w:styleId="3F347333A3934A2BBB48211D249E740D">
    <w:name w:val="3F347333A3934A2BBB48211D249E740D"/>
  </w:style>
  <w:style w:type="paragraph" w:customStyle="1" w:styleId="60E0E1BF01D8477188D5B79023C472CE">
    <w:name w:val="60E0E1BF01D8477188D5B79023C472CE"/>
  </w:style>
  <w:style w:type="paragraph" w:customStyle="1" w:styleId="23A22F1FD88B4D2B83964233AA94BD36">
    <w:name w:val="23A22F1FD88B4D2B83964233AA94BD36"/>
  </w:style>
  <w:style w:type="character" w:styleId="Emphasis">
    <w:name w:val="Emphasis"/>
    <w:basedOn w:val="DefaultParagraphFont"/>
    <w:uiPriority w:val="4"/>
    <w:unhideWhenUsed/>
    <w:qFormat/>
    <w:rPr>
      <w:i/>
      <w:iCs/>
    </w:rPr>
  </w:style>
  <w:style w:type="paragraph" w:customStyle="1" w:styleId="94B6248470B1425BB65D2460D6BA39D6">
    <w:name w:val="94B6248470B1425BB65D2460D6BA39D6"/>
  </w:style>
  <w:style w:type="paragraph" w:customStyle="1" w:styleId="FC355871CAD64F65B3E09D407225D65A">
    <w:name w:val="FC355871CAD64F65B3E09D407225D65A"/>
  </w:style>
  <w:style w:type="paragraph" w:customStyle="1" w:styleId="E5E2833845D34979BE98ABCF8DCD107C">
    <w:name w:val="E5E2833845D34979BE98ABCF8DCD107C"/>
  </w:style>
  <w:style w:type="paragraph" w:customStyle="1" w:styleId="651B8F81C16C4A6EA5D3053A01948E9B">
    <w:name w:val="651B8F81C16C4A6EA5D3053A01948E9B"/>
  </w:style>
  <w:style w:type="paragraph" w:customStyle="1" w:styleId="C5C43219695A4661A3B720D85BE6CD13">
    <w:name w:val="C5C43219695A4661A3B720D85BE6CD13"/>
  </w:style>
  <w:style w:type="paragraph" w:customStyle="1" w:styleId="A813C029858C4B148FB2806235A40745">
    <w:name w:val="A813C029858C4B148FB2806235A40745"/>
  </w:style>
  <w:style w:type="paragraph" w:customStyle="1" w:styleId="18FD8EF3700C4E508DD21626375B935E">
    <w:name w:val="18FD8EF3700C4E508DD21626375B935E"/>
  </w:style>
  <w:style w:type="paragraph" w:customStyle="1" w:styleId="3619B8612BE343219BEC1D52D60F3AC0">
    <w:name w:val="3619B8612BE343219BEC1D52D60F3AC0"/>
  </w:style>
  <w:style w:type="paragraph" w:customStyle="1" w:styleId="0195E2250A684989965912557B15AAC7">
    <w:name w:val="0195E2250A684989965912557B15AAC7"/>
  </w:style>
  <w:style w:type="paragraph" w:customStyle="1" w:styleId="AFD0EB1BAD404D04AF5A1647C9F3ECF0">
    <w:name w:val="AFD0EB1BAD404D04AF5A1647C9F3ECF0"/>
  </w:style>
  <w:style w:type="paragraph" w:customStyle="1" w:styleId="DA7958EF5B43443CB77CE2B3D47DD498">
    <w:name w:val="DA7958EF5B43443CB77CE2B3D47DD498"/>
  </w:style>
  <w:style w:type="paragraph" w:customStyle="1" w:styleId="937EA6BD8CB04128BD006395196CFE9B">
    <w:name w:val="937EA6BD8CB04128BD006395196CFE9B"/>
  </w:style>
  <w:style w:type="paragraph" w:customStyle="1" w:styleId="844B9BB914E3467EBA287ADAE370C8CF">
    <w:name w:val="844B9BB914E3467EBA287ADAE370C8CF"/>
  </w:style>
  <w:style w:type="paragraph" w:customStyle="1" w:styleId="7B95DBF16248472CAE0353773F0CC32D">
    <w:name w:val="7B95DBF16248472CAE0353773F0CC32D"/>
  </w:style>
  <w:style w:type="paragraph" w:customStyle="1" w:styleId="F83C8BA76B0F42DF8DC84F26B2E70DB5">
    <w:name w:val="F83C8BA76B0F42DF8DC84F26B2E70DB5"/>
  </w:style>
  <w:style w:type="paragraph" w:customStyle="1" w:styleId="88FBFE26AC594C8BB1B0A0C058140EB4">
    <w:name w:val="88FBFE26AC594C8BB1B0A0C058140EB4"/>
  </w:style>
  <w:style w:type="paragraph" w:customStyle="1" w:styleId="672FA911ED6D400B821E805E43F2F3A5">
    <w:name w:val="672FA911ED6D400B821E805E43F2F3A5"/>
  </w:style>
  <w:style w:type="paragraph" w:customStyle="1" w:styleId="2D9D6004BAF54DF99F2620D3FD8E007B">
    <w:name w:val="2D9D6004BAF54DF99F2620D3FD8E007B"/>
  </w:style>
  <w:style w:type="paragraph" w:customStyle="1" w:styleId="A318CF40E25C4BF3982130645CB0B3BA">
    <w:name w:val="A318CF40E25C4BF3982130645CB0B3BA"/>
  </w:style>
  <w:style w:type="paragraph" w:customStyle="1" w:styleId="AB76EE9E196F4DBC8E434B7BE102BF22">
    <w:name w:val="AB76EE9E196F4DBC8E434B7BE102BF22"/>
  </w:style>
  <w:style w:type="paragraph" w:customStyle="1" w:styleId="A59FE4A9E1D44DB89B0D39BC50F5C893">
    <w:name w:val="A59FE4A9E1D44DB89B0D39BC50F5C893"/>
  </w:style>
  <w:style w:type="paragraph" w:customStyle="1" w:styleId="6134E3162B9F4FD79D9C50CC624C8B4A">
    <w:name w:val="6134E3162B9F4FD79D9C50CC624C8B4A"/>
  </w:style>
  <w:style w:type="paragraph" w:customStyle="1" w:styleId="3BAF1F9BEA2B4B52B9846461A83EDDE9">
    <w:name w:val="3BAF1F9BEA2B4B52B9846461A83EDDE9"/>
  </w:style>
  <w:style w:type="paragraph" w:customStyle="1" w:styleId="C40051402E6D412E8CC11ABCA6AD28B3">
    <w:name w:val="C40051402E6D412E8CC11ABCA6AD28B3"/>
  </w:style>
  <w:style w:type="paragraph" w:customStyle="1" w:styleId="CE9D1CA027914B50A4B4D57D1272636B">
    <w:name w:val="CE9D1CA027914B50A4B4D57D1272636B"/>
  </w:style>
  <w:style w:type="paragraph" w:customStyle="1" w:styleId="2CBCC7552843428C8B4D884015BBAA49">
    <w:name w:val="2CBCC7552843428C8B4D884015BBAA49"/>
  </w:style>
  <w:style w:type="paragraph" w:customStyle="1" w:styleId="C1B38F09BFE7416B9482503496F49478">
    <w:name w:val="C1B38F09BFE7416B9482503496F49478"/>
  </w:style>
  <w:style w:type="paragraph" w:customStyle="1" w:styleId="2ADDC6CD5C7D4B21A0F5CAC71DF2F8CA">
    <w:name w:val="2ADDC6CD5C7D4B21A0F5CAC71DF2F8CA"/>
  </w:style>
  <w:style w:type="paragraph" w:customStyle="1" w:styleId="A6178EE94EDA4659BE9DB6219A944D87">
    <w:name w:val="A6178EE94EDA4659BE9DB6219A944D87"/>
  </w:style>
  <w:style w:type="paragraph" w:customStyle="1" w:styleId="FCB1744EE73A478B9CE93A82832476C0">
    <w:name w:val="FCB1744EE73A478B9CE93A82832476C0"/>
  </w:style>
  <w:style w:type="paragraph" w:customStyle="1" w:styleId="0E619635750846FAB7132F9AA2FA1718">
    <w:name w:val="0E619635750846FAB7132F9AA2FA1718"/>
  </w:style>
  <w:style w:type="paragraph" w:customStyle="1" w:styleId="40A052456CA64625B0E42185F132353A">
    <w:name w:val="40A052456CA64625B0E42185F132353A"/>
  </w:style>
  <w:style w:type="paragraph" w:customStyle="1" w:styleId="CD3B4CED46B444DE81D89D835976E877">
    <w:name w:val="CD3B4CED46B444DE81D89D835976E877"/>
  </w:style>
  <w:style w:type="paragraph" w:customStyle="1" w:styleId="C1F05EDFA6454194AF42859FDC4BFF8F">
    <w:name w:val="C1F05EDFA6454194AF42859FDC4BFF8F"/>
  </w:style>
  <w:style w:type="paragraph" w:customStyle="1" w:styleId="DBF327582C1648339CB3D2870818AE5F">
    <w:name w:val="DBF327582C1648339CB3D2870818AE5F"/>
  </w:style>
  <w:style w:type="paragraph" w:customStyle="1" w:styleId="9B64451AA95D4CC48264C2E6A26B4DD2">
    <w:name w:val="9B64451AA95D4CC48264C2E6A26B4DD2"/>
  </w:style>
  <w:style w:type="paragraph" w:customStyle="1" w:styleId="2C9C1B45AC9B476681655CD9A5B7B373">
    <w:name w:val="2C9C1B45AC9B476681655CD9A5B7B373"/>
  </w:style>
  <w:style w:type="paragraph" w:customStyle="1" w:styleId="F3431F8871414C7E9EC16E1B0ADABCF6">
    <w:name w:val="F3431F8871414C7E9EC16E1B0ADABCF6"/>
  </w:style>
  <w:style w:type="paragraph" w:customStyle="1" w:styleId="25CA667340AB4E589CEFA440AE209448">
    <w:name w:val="25CA667340AB4E589CEFA440AE209448"/>
  </w:style>
  <w:style w:type="paragraph" w:customStyle="1" w:styleId="EC8A315B33354AF9B143F0E761E6B2AB">
    <w:name w:val="EC8A315B33354AF9B143F0E761E6B2AB"/>
  </w:style>
  <w:style w:type="paragraph" w:customStyle="1" w:styleId="87A2871721804D14AD33253C692BCD00">
    <w:name w:val="87A2871721804D14AD33253C692BCD00"/>
  </w:style>
  <w:style w:type="paragraph" w:customStyle="1" w:styleId="6C5B3FD8875A485699A48D7847632F23">
    <w:name w:val="6C5B3FD8875A485699A48D7847632F23"/>
  </w:style>
  <w:style w:type="paragraph" w:customStyle="1" w:styleId="F78415F2D5754A249169670A869340AB">
    <w:name w:val="F78415F2D5754A249169670A869340AB"/>
  </w:style>
  <w:style w:type="paragraph" w:customStyle="1" w:styleId="EA8E3B0BC1D74222BC8C0622F2450CAB">
    <w:name w:val="EA8E3B0BC1D74222BC8C0622F2450CAB"/>
  </w:style>
  <w:style w:type="paragraph" w:customStyle="1" w:styleId="B81CF86DB24C4AE49A796577A7B6A30B">
    <w:name w:val="B81CF86DB24C4AE49A796577A7B6A30B"/>
  </w:style>
  <w:style w:type="paragraph" w:customStyle="1" w:styleId="F87D3D1D1D244AE8877FEEAE5730888D">
    <w:name w:val="F87D3D1D1D244AE8877FEEAE5730888D"/>
  </w:style>
  <w:style w:type="paragraph" w:customStyle="1" w:styleId="680A26F758C540EBB5721EB7F9B013ED">
    <w:name w:val="680A26F758C540EBB5721EB7F9B013ED"/>
  </w:style>
  <w:style w:type="paragraph" w:customStyle="1" w:styleId="1750ECB7DC5748A89CFE78318F57BA45">
    <w:name w:val="1750ECB7DC5748A89CFE78318F57BA45"/>
  </w:style>
  <w:style w:type="paragraph" w:customStyle="1" w:styleId="7E33B4630A96400FAC1E71B1FFE4274E">
    <w:name w:val="7E33B4630A96400FAC1E71B1FFE4274E"/>
  </w:style>
  <w:style w:type="paragraph" w:customStyle="1" w:styleId="B552D3AC56594D0E8E5F312E12F71AE8">
    <w:name w:val="B552D3AC56594D0E8E5F312E12F71AE8"/>
  </w:style>
  <w:style w:type="paragraph" w:customStyle="1" w:styleId="7746942A03954D27BD9622E3AB698C1C">
    <w:name w:val="7746942A03954D27BD9622E3AB698C1C"/>
  </w:style>
  <w:style w:type="paragraph" w:customStyle="1" w:styleId="423B9D7865804D9EB05629611ABF2867">
    <w:name w:val="423B9D7865804D9EB05629611ABF2867"/>
  </w:style>
  <w:style w:type="paragraph" w:customStyle="1" w:styleId="D80E4F251E244012BF9CE9BDFBBC9628">
    <w:name w:val="D80E4F251E244012BF9CE9BDFBBC9628"/>
  </w:style>
  <w:style w:type="paragraph" w:customStyle="1" w:styleId="8C4E473B02AA4C63BECC913B1067AE6E">
    <w:name w:val="8C4E473B02AA4C63BECC913B1067AE6E"/>
  </w:style>
  <w:style w:type="paragraph" w:customStyle="1" w:styleId="13399742ECF54611ADC7F9EFC3E0B181">
    <w:name w:val="13399742ECF54611ADC7F9EFC3E0B181"/>
  </w:style>
  <w:style w:type="paragraph" w:customStyle="1" w:styleId="601E86C611DB4D9FA17CC75F29CC75E7">
    <w:name w:val="601E86C611DB4D9FA17CC75F29CC75E7"/>
  </w:style>
  <w:style w:type="paragraph" w:customStyle="1" w:styleId="8714724BC5844CCC9B8804DB522FE60E">
    <w:name w:val="8714724BC5844CCC9B8804DB522FE60E"/>
  </w:style>
  <w:style w:type="paragraph" w:customStyle="1" w:styleId="BA8AFE68DAE540DC82EF7113372538A3">
    <w:name w:val="BA8AFE68DAE540DC82EF7113372538A3"/>
    <w:rsid w:val="00843BDC"/>
  </w:style>
  <w:style w:type="paragraph" w:customStyle="1" w:styleId="D9CC39F9666C4140AE723482BFFA3049">
    <w:name w:val="D9CC39F9666C4140AE723482BFFA3049"/>
    <w:rsid w:val="00843BDC"/>
  </w:style>
  <w:style w:type="paragraph" w:customStyle="1" w:styleId="EF99FAB349B04309A02F1AA79549C9AA">
    <w:name w:val="EF99FAB349B04309A02F1AA79549C9AA"/>
    <w:rsid w:val="00843BDC"/>
  </w:style>
  <w:style w:type="paragraph" w:customStyle="1" w:styleId="86A427A5F4F043708750EAF9057FC598">
    <w:name w:val="86A427A5F4F043708750EAF9057FC598"/>
    <w:rsid w:val="00843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Executive summary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127</TotalTime>
  <Pages>16</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Impact of Black &amp; Hispanic/Latinx ethnicities on the Technology Field in 2020</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Black &amp; Hispanic/Latinx ethnicities on the Technology Field in 2020</dc:title>
  <dc:subject/>
  <dc:creator>monica gonzalez</dc:creator>
  <cp:keywords/>
  <dc:description/>
  <cp:lastModifiedBy>Edras Hernandez</cp:lastModifiedBy>
  <cp:revision>3</cp:revision>
  <dcterms:created xsi:type="dcterms:W3CDTF">2022-12-14T03:54:00Z</dcterms:created>
  <dcterms:modified xsi:type="dcterms:W3CDTF">2022-12-14T18:17:00Z</dcterms:modified>
</cp:coreProperties>
</file>